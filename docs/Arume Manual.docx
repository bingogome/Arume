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538D4" w14:textId="77777777" w:rsidR="00E847ED" w:rsidRDefault="005E3D0B">
      <w:pPr>
        <w:pStyle w:val="Title"/>
      </w:pPr>
      <w:r>
        <w:t>Arume, experiment design manual</w:t>
      </w:r>
    </w:p>
    <w:p w14:paraId="0851C5B5" w14:textId="77777777" w:rsidR="00A03511" w:rsidRDefault="00A03511" w:rsidP="00A03511">
      <w:r>
        <w:t>Jorge Otero-Millan</w:t>
      </w:r>
    </w:p>
    <w:p w14:paraId="441A5611" w14:textId="77777777" w:rsidR="00A03511" w:rsidRPr="00A03511" w:rsidRDefault="00A03511" w:rsidP="00A03511"/>
    <w:p w14:paraId="4164B58C" w14:textId="77777777" w:rsidR="0013479F" w:rsidRDefault="0013479F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4F95A0DD" w14:textId="77777777" w:rsidR="00305B4C" w:rsidRDefault="00305B4C" w:rsidP="000135B0">
      <w:pPr>
        <w:pStyle w:val="Heading1"/>
      </w:pPr>
      <w:r>
        <w:lastRenderedPageBreak/>
        <w:t>Intro</w:t>
      </w:r>
    </w:p>
    <w:p w14:paraId="3A49126E" w14:textId="77777777" w:rsidR="00305B4C" w:rsidRPr="00305B4C" w:rsidRDefault="00305B4C" w:rsidP="00305B4C">
      <w:r>
        <w:t>Arume is a framework to develop and run experiments using matlab.</w:t>
      </w:r>
    </w:p>
    <w:p w14:paraId="2054DF21" w14:textId="08B4A31F" w:rsidR="000135B0" w:rsidRDefault="000135B0" w:rsidP="000135B0">
      <w:pPr>
        <w:pStyle w:val="Heading1"/>
      </w:pPr>
      <w:r>
        <w:t xml:space="preserve">Main </w:t>
      </w:r>
      <w:r w:rsidR="006C7780">
        <w:t>structure</w:t>
      </w:r>
    </w:p>
    <w:p w14:paraId="03317DE4" w14:textId="69DF3383" w:rsidR="006C7780" w:rsidRPr="006C7780" w:rsidRDefault="006C7780" w:rsidP="006C7780">
      <w:bookmarkStart w:id="0" w:name="_GoBack"/>
      <w:r w:rsidRPr="0014503D">
        <w:rPr>
          <w:noProof/>
        </w:rPr>
        <w:drawing>
          <wp:inline distT="0" distB="0" distL="0" distR="0" wp14:anchorId="32C81EAE" wp14:editId="6CDE5317">
            <wp:extent cx="5943600" cy="3962400"/>
            <wp:effectExtent l="19050" t="0" r="38100" b="0"/>
            <wp:docPr id="1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973EB9D6-34D1-4BD5-825D-9B7FEE72F0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p w14:paraId="7300AE4E" w14:textId="6BE31F37" w:rsidR="000135B0" w:rsidRDefault="000135B0" w:rsidP="000135B0">
      <w:pPr>
        <w:pStyle w:val="ListParagraph"/>
        <w:numPr>
          <w:ilvl w:val="0"/>
          <w:numId w:val="13"/>
        </w:numPr>
      </w:pPr>
      <w:r w:rsidRPr="000135B0">
        <w:rPr>
          <w:b/>
        </w:rPr>
        <w:t>Experiment design</w:t>
      </w:r>
      <w:r>
        <w:t>: Description and implementation of an experimental paradigm.</w:t>
      </w:r>
    </w:p>
    <w:p w14:paraId="7C2BE4D0" w14:textId="77777777" w:rsidR="000135B0" w:rsidRDefault="000135B0" w:rsidP="000135B0">
      <w:pPr>
        <w:pStyle w:val="ListParagraph"/>
        <w:numPr>
          <w:ilvl w:val="0"/>
          <w:numId w:val="13"/>
        </w:numPr>
      </w:pPr>
      <w:r w:rsidRPr="000135B0">
        <w:rPr>
          <w:b/>
        </w:rPr>
        <w:t xml:space="preserve">Session: </w:t>
      </w:r>
      <w:r w:rsidR="0071339F">
        <w:t xml:space="preserve">Experimental session characterized </w:t>
      </w:r>
      <w:r>
        <w:t xml:space="preserve">by </w:t>
      </w:r>
      <w:r w:rsidR="0071339F">
        <w:t>a</w:t>
      </w:r>
      <w:r>
        <w:t xml:space="preserve"> subject and the experiment design.</w:t>
      </w:r>
    </w:p>
    <w:p w14:paraId="3AF5F0C8" w14:textId="05499D84" w:rsidR="000135B0" w:rsidRDefault="000135B0" w:rsidP="000135B0">
      <w:pPr>
        <w:pStyle w:val="ListParagraph"/>
        <w:numPr>
          <w:ilvl w:val="0"/>
          <w:numId w:val="13"/>
        </w:numPr>
      </w:pPr>
      <w:r w:rsidRPr="000135B0">
        <w:rPr>
          <w:b/>
        </w:rPr>
        <w:t>Experiment run</w:t>
      </w:r>
      <w:r>
        <w:t>: Information about running a session of a given experiment. Will keep the information of what trials have been run already and which ones are pending. Usually a session will correspond with one run but if, for instance, a session is restarted then there will be two runs.</w:t>
      </w:r>
    </w:p>
    <w:p w14:paraId="742C9669" w14:textId="389A1F0C" w:rsidR="0014503D" w:rsidRPr="000135B0" w:rsidRDefault="0014503D" w:rsidP="0014503D"/>
    <w:p w14:paraId="0822EDD2" w14:textId="77777777" w:rsidR="00E847ED" w:rsidRDefault="000135B0" w:rsidP="000135B0">
      <w:pPr>
        <w:pStyle w:val="Heading2"/>
      </w:pPr>
      <w:r>
        <w:t>Experiment designs</w:t>
      </w:r>
    </w:p>
    <w:p w14:paraId="3F0A3781" w14:textId="77777777" w:rsidR="00E847ED" w:rsidRPr="00305B4C" w:rsidRDefault="005E3D0B" w:rsidP="00305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 xml:space="preserve">All experiments designs are classes that inherit from </w:t>
      </w:r>
      <w:r>
        <w:rPr>
          <w:rFonts w:ascii="Courier New" w:hAnsi="Courier New" w:cs="Courier New"/>
          <w:color w:val="000000"/>
          <w:sz w:val="20"/>
          <w:szCs w:val="20"/>
        </w:rPr>
        <w:t>ArumeCore.ExperimentDesign</w:t>
      </w:r>
      <w:r w:rsidR="00305B4C">
        <w:rPr>
          <w:rFonts w:ascii="Courier New" w:hAnsi="Courier New" w:cs="Courier New"/>
          <w:sz w:val="24"/>
          <w:szCs w:val="24"/>
        </w:rPr>
        <w:t xml:space="preserve"> </w:t>
      </w:r>
      <w:r>
        <w:t>directly or indirectly.</w:t>
      </w:r>
      <w:r w:rsidR="00D4407B">
        <w:t xml:space="preserve"> They describe an experimental paradigm. The variables, the sequence, the trial. Also the data that is saved and the analysis that can be performed.</w:t>
      </w:r>
    </w:p>
    <w:p w14:paraId="06001BC5" w14:textId="77777777" w:rsidR="005E3D0B" w:rsidRDefault="005E3D0B">
      <w:r>
        <w:lastRenderedPageBreak/>
        <w:t xml:space="preserve">The experiment design must be in the folder </w:t>
      </w:r>
      <w:r w:rsidRPr="005E3D0B">
        <w:t>arume\+ArumeExperimentDesigns</w:t>
      </w:r>
      <w:r>
        <w:t>. The experiment will be in its own folder named @nameOfExperiment and must contain at least the class file nameOfExperiment.m.</w:t>
      </w:r>
    </w:p>
    <w:p w14:paraId="4D36081E" w14:textId="77777777" w:rsidR="000135B0" w:rsidRDefault="000135B0" w:rsidP="000135B0">
      <w:pPr>
        <w:pStyle w:val="Heading2"/>
      </w:pPr>
      <w:r>
        <w:t>General structure of the experiment design</w:t>
      </w:r>
    </w:p>
    <w:p w14:paraId="2CE23F8A" w14:textId="77777777" w:rsidR="00416259" w:rsidRPr="00416259" w:rsidRDefault="00416259" w:rsidP="00416259">
      <w:r>
        <w:t>The graph below describes what happens when a new session is created.</w:t>
      </w:r>
      <w:r w:rsidR="00682599">
        <w:t xml:space="preserve"> Functions in red are functions that can be overwritten</w:t>
      </w:r>
      <w:r w:rsidR="0071339F">
        <w:t xml:space="preserve"> in a</w:t>
      </w:r>
      <w:r w:rsidR="00682599">
        <w:t xml:space="preserve"> new experiment design.</w:t>
      </w:r>
    </w:p>
    <w:p w14:paraId="7EAC6666" w14:textId="77777777" w:rsidR="00416259" w:rsidRDefault="00682599" w:rsidP="00416259">
      <w:r>
        <w:rPr>
          <w:noProof/>
          <w:lang w:eastAsia="en-US"/>
        </w:rPr>
        <w:drawing>
          <wp:inline distT="0" distB="0" distL="0" distR="0" wp14:anchorId="112C9DF8" wp14:editId="77B4EB5D">
            <wp:extent cx="5517515" cy="3944620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515" cy="3944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E14C05" w14:textId="77777777" w:rsidR="000135B0" w:rsidRDefault="00416259" w:rsidP="00416259">
      <w:r>
        <w:t>The graph below describes what happens when a session is started.</w:t>
      </w:r>
    </w:p>
    <w:p w14:paraId="7C2E241E" w14:textId="77777777" w:rsidR="00416259" w:rsidRDefault="00416259" w:rsidP="00416259">
      <w:r>
        <w:rPr>
          <w:noProof/>
          <w:lang w:eastAsia="en-US"/>
        </w:rPr>
        <w:lastRenderedPageBreak/>
        <w:drawing>
          <wp:inline distT="0" distB="0" distL="0" distR="0" wp14:anchorId="72B6386E" wp14:editId="539FD8A8">
            <wp:extent cx="5523230" cy="3858895"/>
            <wp:effectExtent l="0" t="0" r="127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30" cy="385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1625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C874E06"/>
    <w:multiLevelType w:val="hybridMultilevel"/>
    <w:tmpl w:val="14020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D0B"/>
    <w:rsid w:val="000135B0"/>
    <w:rsid w:val="0013479F"/>
    <w:rsid w:val="0014503D"/>
    <w:rsid w:val="00305B4C"/>
    <w:rsid w:val="00416259"/>
    <w:rsid w:val="005E3D0B"/>
    <w:rsid w:val="00682599"/>
    <w:rsid w:val="006C7780"/>
    <w:rsid w:val="0071339F"/>
    <w:rsid w:val="00A03511"/>
    <w:rsid w:val="00CA44B0"/>
    <w:rsid w:val="00D4407B"/>
    <w:rsid w:val="00E847ED"/>
    <w:rsid w:val="00ED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ED528"/>
  <w15:chartTrackingRefBased/>
  <w15:docId w15:val="{0514F29A-BAEC-4B55-AA58-C8FBB02B1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Report%20design%20(blank)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DC0FE0E-E018-42C1-AD91-B2EB87EFC67A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4C40BBD2-E81C-465C-A21F-5A48AD0C3271}">
      <dgm:prSet phldrT="[Text]"/>
      <dgm:spPr/>
      <dgm:t>
        <a:bodyPr/>
        <a:lstStyle/>
        <a:p>
          <a:r>
            <a:rPr lang="en-US" b="1" dirty="0" err="1"/>
            <a:t>Arume</a:t>
          </a:r>
          <a:endParaRPr lang="en-US" b="1" dirty="0"/>
        </a:p>
        <a:p>
          <a:endParaRPr lang="en-US" dirty="0"/>
        </a:p>
        <a:p>
          <a:r>
            <a:rPr lang="en-US" dirty="0"/>
            <a:t>Main controller and public interface for all </a:t>
          </a:r>
          <a:r>
            <a:rPr lang="en-US" dirty="0" err="1"/>
            <a:t>arume</a:t>
          </a:r>
          <a:r>
            <a:rPr lang="en-US" dirty="0"/>
            <a:t> functions. Can be used in combination with UI</a:t>
          </a:r>
        </a:p>
      </dgm:t>
    </dgm:pt>
    <dgm:pt modelId="{D8C2AB22-C84C-4EBE-A725-7707514A948C}" type="parTrans" cxnId="{9AC4D7A7-8F86-423B-A5F1-56C1E78358C9}">
      <dgm:prSet/>
      <dgm:spPr/>
      <dgm:t>
        <a:bodyPr/>
        <a:lstStyle/>
        <a:p>
          <a:endParaRPr lang="en-US"/>
        </a:p>
      </dgm:t>
    </dgm:pt>
    <dgm:pt modelId="{9F111822-2347-4D43-9CE2-8A61A195FAB6}" type="sibTrans" cxnId="{9AC4D7A7-8F86-423B-A5F1-56C1E78358C9}">
      <dgm:prSet/>
      <dgm:spPr/>
      <dgm:t>
        <a:bodyPr/>
        <a:lstStyle/>
        <a:p>
          <a:endParaRPr lang="en-US"/>
        </a:p>
      </dgm:t>
    </dgm:pt>
    <dgm:pt modelId="{BF527958-DC9A-41CC-A233-ED61FEDA5289}">
      <dgm:prSet phldrT="[Text]"/>
      <dgm:spPr/>
      <dgm:t>
        <a:bodyPr/>
        <a:lstStyle/>
        <a:p>
          <a:r>
            <a:rPr lang="en-US" b="1" dirty="0" err="1"/>
            <a:t>CurrentProject</a:t>
          </a:r>
          <a:endParaRPr lang="en-US" b="1" dirty="0"/>
        </a:p>
        <a:p>
          <a:r>
            <a:rPr lang="en-US" b="1" dirty="0" err="1"/>
            <a:t>ArumeCore.Project</a:t>
          </a:r>
          <a:endParaRPr lang="en-US" b="1" dirty="0"/>
        </a:p>
        <a:p>
          <a:endParaRPr lang="en-US" dirty="0"/>
        </a:p>
        <a:p>
          <a:r>
            <a:rPr lang="en-US" dirty="0"/>
            <a:t>A project is a collection of sessions plus some additional information and configurations</a:t>
          </a:r>
        </a:p>
      </dgm:t>
    </dgm:pt>
    <dgm:pt modelId="{B5B77C92-1541-45EF-B39F-E1AAC61FEB76}" type="parTrans" cxnId="{8C768E27-3E0D-4F9C-AB92-6B27BE0D4C77}">
      <dgm:prSet/>
      <dgm:spPr/>
      <dgm:t>
        <a:bodyPr/>
        <a:lstStyle/>
        <a:p>
          <a:endParaRPr lang="en-US"/>
        </a:p>
      </dgm:t>
    </dgm:pt>
    <dgm:pt modelId="{7F84E3AC-2F9D-4EE8-A1A4-C3973983CA59}" type="sibTrans" cxnId="{8C768E27-3E0D-4F9C-AB92-6B27BE0D4C77}">
      <dgm:prSet/>
      <dgm:spPr/>
      <dgm:t>
        <a:bodyPr/>
        <a:lstStyle/>
        <a:p>
          <a:endParaRPr lang="en-US"/>
        </a:p>
      </dgm:t>
    </dgm:pt>
    <dgm:pt modelId="{17823360-C97F-4627-A265-EFCA1C1B0626}">
      <dgm:prSet phldrT="[Text]"/>
      <dgm:spPr/>
      <dgm:t>
        <a:bodyPr/>
        <a:lstStyle/>
        <a:p>
          <a:r>
            <a:rPr lang="en-US" b="1" dirty="0"/>
            <a:t>sessions[1]</a:t>
          </a:r>
        </a:p>
        <a:p>
          <a:r>
            <a:rPr lang="en-US" b="1" dirty="0" err="1"/>
            <a:t>ArumeCore.Session</a:t>
          </a:r>
          <a:endParaRPr lang="en-US" b="1" dirty="0"/>
        </a:p>
        <a:p>
          <a:endParaRPr lang="en-US" dirty="0"/>
        </a:p>
        <a:p>
          <a:r>
            <a:rPr lang="en-US" dirty="0"/>
            <a:t>A session encapsulates the running of a experiment on a given subject. Contains all the data recorded.</a:t>
          </a:r>
        </a:p>
      </dgm:t>
    </dgm:pt>
    <dgm:pt modelId="{70C031F4-2EF8-47F9-8D09-C0E6995DFEF7}" type="parTrans" cxnId="{6579B23A-27BC-4B08-93A3-C577BAE0075E}">
      <dgm:prSet/>
      <dgm:spPr/>
      <dgm:t>
        <a:bodyPr/>
        <a:lstStyle/>
        <a:p>
          <a:endParaRPr lang="en-US"/>
        </a:p>
      </dgm:t>
    </dgm:pt>
    <dgm:pt modelId="{5F813727-916E-44B4-8143-C7BE6D0A96EB}" type="sibTrans" cxnId="{6579B23A-27BC-4B08-93A3-C577BAE0075E}">
      <dgm:prSet/>
      <dgm:spPr/>
      <dgm:t>
        <a:bodyPr/>
        <a:lstStyle/>
        <a:p>
          <a:endParaRPr lang="en-US"/>
        </a:p>
      </dgm:t>
    </dgm:pt>
    <dgm:pt modelId="{5E9E848E-67D3-4247-9076-30F7BCC418D6}">
      <dgm:prSet phldrT="[Text]"/>
      <dgm:spPr/>
      <dgm:t>
        <a:bodyPr/>
        <a:lstStyle/>
        <a:p>
          <a:r>
            <a:rPr lang="en-US" dirty="0"/>
            <a:t>sessions[2]</a:t>
          </a:r>
        </a:p>
      </dgm:t>
    </dgm:pt>
    <dgm:pt modelId="{75D3BAFD-A191-477A-B0E4-D39F6FBF3E27}" type="parTrans" cxnId="{DD4598EC-31A3-4AA0-BA07-4339A04F2463}">
      <dgm:prSet/>
      <dgm:spPr/>
      <dgm:t>
        <a:bodyPr/>
        <a:lstStyle/>
        <a:p>
          <a:endParaRPr lang="en-US"/>
        </a:p>
      </dgm:t>
    </dgm:pt>
    <dgm:pt modelId="{2DCB555B-723E-4588-9DC5-324489159C0D}" type="sibTrans" cxnId="{DD4598EC-31A3-4AA0-BA07-4339A04F2463}">
      <dgm:prSet/>
      <dgm:spPr/>
      <dgm:t>
        <a:bodyPr/>
        <a:lstStyle/>
        <a:p>
          <a:endParaRPr lang="en-US"/>
        </a:p>
      </dgm:t>
    </dgm:pt>
    <dgm:pt modelId="{3F3E85B1-7171-460B-8D7B-256481BFEBF3}">
      <dgm:prSet phldrT="[Text]"/>
      <dgm:spPr/>
      <dgm:t>
        <a:bodyPr/>
        <a:lstStyle/>
        <a:p>
          <a:r>
            <a:rPr lang="en-US" dirty="0"/>
            <a:t>…</a:t>
          </a:r>
        </a:p>
      </dgm:t>
    </dgm:pt>
    <dgm:pt modelId="{A1DE722B-66EC-4D05-B239-3A311176CE50}" type="parTrans" cxnId="{6EDE9828-34CA-45A9-A172-47C4D330AC15}">
      <dgm:prSet/>
      <dgm:spPr/>
      <dgm:t>
        <a:bodyPr/>
        <a:lstStyle/>
        <a:p>
          <a:endParaRPr lang="en-US"/>
        </a:p>
      </dgm:t>
    </dgm:pt>
    <dgm:pt modelId="{393761F3-FAB2-4A07-B493-FCC117E870BF}" type="sibTrans" cxnId="{6EDE9828-34CA-45A9-A172-47C4D330AC15}">
      <dgm:prSet/>
      <dgm:spPr/>
      <dgm:t>
        <a:bodyPr/>
        <a:lstStyle/>
        <a:p>
          <a:endParaRPr lang="en-US"/>
        </a:p>
      </dgm:t>
    </dgm:pt>
    <dgm:pt modelId="{3A9D8C65-FADE-4B4C-89EA-74EB4730846C}">
      <dgm:prSet phldrT="[Text]"/>
      <dgm:spPr/>
      <dgm:t>
        <a:bodyPr/>
        <a:lstStyle/>
        <a:p>
          <a:r>
            <a:rPr lang="en-US" dirty="0"/>
            <a:t>sessions[n]</a:t>
          </a:r>
        </a:p>
      </dgm:t>
    </dgm:pt>
    <dgm:pt modelId="{5E195792-BAC9-4185-81AA-CEC571462DF8}" type="parTrans" cxnId="{CB3B24E5-8EF9-4B45-A6F2-282B5162A2C5}">
      <dgm:prSet/>
      <dgm:spPr/>
      <dgm:t>
        <a:bodyPr/>
        <a:lstStyle/>
        <a:p>
          <a:endParaRPr lang="en-US"/>
        </a:p>
      </dgm:t>
    </dgm:pt>
    <dgm:pt modelId="{121935E5-AB44-468E-9A71-CD2098B29C0E}" type="sibTrans" cxnId="{CB3B24E5-8EF9-4B45-A6F2-282B5162A2C5}">
      <dgm:prSet/>
      <dgm:spPr/>
      <dgm:t>
        <a:bodyPr/>
        <a:lstStyle/>
        <a:p>
          <a:endParaRPr lang="en-US"/>
        </a:p>
      </dgm:t>
    </dgm:pt>
    <dgm:pt modelId="{C1EB5841-73AD-48B6-8A33-2BFC37EAB5BA}">
      <dgm:prSet phldrT="[Text]"/>
      <dgm:spPr/>
      <dgm:t>
        <a:bodyPr/>
        <a:lstStyle/>
        <a:p>
          <a:r>
            <a:rPr lang="en-US" b="1" dirty="0" err="1"/>
            <a:t>experimentDesign</a:t>
          </a:r>
          <a:endParaRPr lang="en-US" b="1" dirty="0"/>
        </a:p>
        <a:p>
          <a:r>
            <a:rPr lang="en-US" b="1" dirty="0" err="1"/>
            <a:t>ArumeCore.ExperimentDesign</a:t>
          </a:r>
          <a:endParaRPr lang="en-US" b="1" dirty="0"/>
        </a:p>
        <a:p>
          <a:endParaRPr lang="en-US" dirty="0"/>
        </a:p>
        <a:p>
          <a:r>
            <a:rPr lang="en-US" dirty="0"/>
            <a:t>Logic the experiment associated with the session. Code to run the experiment (trials). And to analyze the data for that particular experiment type.</a:t>
          </a:r>
        </a:p>
      </dgm:t>
    </dgm:pt>
    <dgm:pt modelId="{CFF8FA04-7C26-4A20-A274-F11F72BA6DF0}" type="parTrans" cxnId="{A3D8FAF0-1AE0-408B-AA0A-1BEE6FAB8F5A}">
      <dgm:prSet/>
      <dgm:spPr/>
      <dgm:t>
        <a:bodyPr/>
        <a:lstStyle/>
        <a:p>
          <a:endParaRPr lang="en-US"/>
        </a:p>
      </dgm:t>
    </dgm:pt>
    <dgm:pt modelId="{7AD294FD-EDC3-4D29-BC9A-B4519CEE2A7C}" type="sibTrans" cxnId="{A3D8FAF0-1AE0-408B-AA0A-1BEE6FAB8F5A}">
      <dgm:prSet/>
      <dgm:spPr/>
      <dgm:t>
        <a:bodyPr/>
        <a:lstStyle/>
        <a:p>
          <a:endParaRPr lang="en-US"/>
        </a:p>
      </dgm:t>
    </dgm:pt>
    <dgm:pt modelId="{5817ACDB-4186-4FFB-A0B6-DB8521EF8665}">
      <dgm:prSet phldrT="[Text]"/>
      <dgm:spPr/>
      <dgm:t>
        <a:bodyPr/>
        <a:lstStyle/>
        <a:p>
          <a:r>
            <a:rPr lang="en-US" b="1" dirty="0" err="1"/>
            <a:t>currentRun</a:t>
          </a:r>
          <a:endParaRPr lang="en-US" b="1" dirty="0"/>
        </a:p>
        <a:p>
          <a:r>
            <a:rPr lang="en-US" b="1" dirty="0" err="1"/>
            <a:t>ArumeCore.ExperimentDesign</a:t>
          </a:r>
          <a:endParaRPr lang="en-US" b="1" dirty="0"/>
        </a:p>
        <a:p>
          <a:endParaRPr lang="en-US" dirty="0"/>
        </a:p>
        <a:p>
          <a:r>
            <a:rPr lang="en-US" dirty="0"/>
            <a:t>Data collected during an experiment run. Used to manage the running of a experiment but not for analysis.</a:t>
          </a:r>
        </a:p>
      </dgm:t>
    </dgm:pt>
    <dgm:pt modelId="{0C52D27E-41A1-4794-A2EB-320816F73963}" type="parTrans" cxnId="{0C826376-E899-4F66-BACB-814D3EC5924D}">
      <dgm:prSet/>
      <dgm:spPr/>
      <dgm:t>
        <a:bodyPr/>
        <a:lstStyle/>
        <a:p>
          <a:endParaRPr lang="en-US"/>
        </a:p>
      </dgm:t>
    </dgm:pt>
    <dgm:pt modelId="{6639F5F2-FB4A-4617-B3C4-70BDF262AC1B}" type="sibTrans" cxnId="{0C826376-E899-4F66-BACB-814D3EC5924D}">
      <dgm:prSet/>
      <dgm:spPr/>
      <dgm:t>
        <a:bodyPr/>
        <a:lstStyle/>
        <a:p>
          <a:endParaRPr lang="en-US"/>
        </a:p>
      </dgm:t>
    </dgm:pt>
    <dgm:pt modelId="{83FB6BE5-6BC5-473B-AEA3-8E712B187DA2}">
      <dgm:prSet phldrT="[Text]"/>
      <dgm:spPr/>
      <dgm:t>
        <a:bodyPr/>
        <a:lstStyle/>
        <a:p>
          <a:r>
            <a:rPr lang="en-US" b="1" dirty="0" err="1"/>
            <a:t>gui</a:t>
          </a:r>
          <a:endParaRPr lang="en-US" b="1" dirty="0"/>
        </a:p>
        <a:p>
          <a:r>
            <a:rPr lang="en-US" b="1" dirty="0" err="1"/>
            <a:t>ArumeCore.ArumeGui</a:t>
          </a:r>
          <a:endParaRPr lang="en-US" b="1" dirty="0"/>
        </a:p>
      </dgm:t>
    </dgm:pt>
    <dgm:pt modelId="{B7CC9904-7EDC-4535-8108-8C9A466FD415}" type="parTrans" cxnId="{40E21DE8-7B5A-47CC-A9FD-D8153D8E6A7E}">
      <dgm:prSet/>
      <dgm:spPr/>
      <dgm:t>
        <a:bodyPr/>
        <a:lstStyle/>
        <a:p>
          <a:endParaRPr lang="en-US"/>
        </a:p>
      </dgm:t>
    </dgm:pt>
    <dgm:pt modelId="{ACD34910-29A6-473B-9E00-B85130B2ABF0}" type="sibTrans" cxnId="{40E21DE8-7B5A-47CC-A9FD-D8153D8E6A7E}">
      <dgm:prSet/>
      <dgm:spPr/>
      <dgm:t>
        <a:bodyPr/>
        <a:lstStyle/>
        <a:p>
          <a:endParaRPr lang="en-US"/>
        </a:p>
      </dgm:t>
    </dgm:pt>
    <dgm:pt modelId="{B9614A7E-5C35-4096-A65E-A103EA81B5C4}" type="pres">
      <dgm:prSet presAssocID="{3DC0FE0E-E018-42C1-AD91-B2EB87EFC67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D730359-729C-4CA7-AB06-976D9E10BCC1}" type="pres">
      <dgm:prSet presAssocID="{4C40BBD2-E81C-465C-A21F-5A48AD0C3271}" presName="hierRoot1" presStyleCnt="0">
        <dgm:presLayoutVars>
          <dgm:hierBranch val="init"/>
        </dgm:presLayoutVars>
      </dgm:prSet>
      <dgm:spPr/>
    </dgm:pt>
    <dgm:pt modelId="{F33FA6E1-5A4A-4CA6-9E62-7A31BCF67D56}" type="pres">
      <dgm:prSet presAssocID="{4C40BBD2-E81C-465C-A21F-5A48AD0C3271}" presName="rootComposite1" presStyleCnt="0"/>
      <dgm:spPr/>
    </dgm:pt>
    <dgm:pt modelId="{084D5866-5641-4A33-A9E5-F6F32A378F97}" type="pres">
      <dgm:prSet presAssocID="{4C40BBD2-E81C-465C-A21F-5A48AD0C3271}" presName="rootText1" presStyleLbl="node0" presStyleIdx="0" presStyleCnt="1" custScaleY="227727">
        <dgm:presLayoutVars>
          <dgm:chPref val="3"/>
        </dgm:presLayoutVars>
      </dgm:prSet>
      <dgm:spPr>
        <a:prstGeom prst="roundRect">
          <a:avLst/>
        </a:prstGeom>
      </dgm:spPr>
    </dgm:pt>
    <dgm:pt modelId="{AC76D51D-A38E-4440-98B2-3162994254B4}" type="pres">
      <dgm:prSet presAssocID="{4C40BBD2-E81C-465C-A21F-5A48AD0C3271}" presName="rootConnector1" presStyleLbl="node1" presStyleIdx="0" presStyleCnt="0"/>
      <dgm:spPr/>
    </dgm:pt>
    <dgm:pt modelId="{A9E6B63E-AA52-40B9-8B4B-B59242D96DBE}" type="pres">
      <dgm:prSet presAssocID="{4C40BBD2-E81C-465C-A21F-5A48AD0C3271}" presName="hierChild2" presStyleCnt="0"/>
      <dgm:spPr/>
    </dgm:pt>
    <dgm:pt modelId="{039049ED-464F-4529-AE15-DAD68CF93B1C}" type="pres">
      <dgm:prSet presAssocID="{B5B77C92-1541-45EF-B39F-E1AAC61FEB76}" presName="Name64" presStyleLbl="parChTrans1D2" presStyleIdx="0" presStyleCnt="2"/>
      <dgm:spPr/>
    </dgm:pt>
    <dgm:pt modelId="{B9930EE3-B461-4E66-965C-935EF8DEE15B}" type="pres">
      <dgm:prSet presAssocID="{BF527958-DC9A-41CC-A233-ED61FEDA5289}" presName="hierRoot2" presStyleCnt="0">
        <dgm:presLayoutVars>
          <dgm:hierBranch val="init"/>
        </dgm:presLayoutVars>
      </dgm:prSet>
      <dgm:spPr/>
    </dgm:pt>
    <dgm:pt modelId="{C7293D64-420C-4D28-963D-5C6213B8C92F}" type="pres">
      <dgm:prSet presAssocID="{BF527958-DC9A-41CC-A233-ED61FEDA5289}" presName="rootComposite" presStyleCnt="0"/>
      <dgm:spPr/>
    </dgm:pt>
    <dgm:pt modelId="{34D99328-D758-41ED-88E4-BD95C1CE5B5F}" type="pres">
      <dgm:prSet presAssocID="{BF527958-DC9A-41CC-A233-ED61FEDA5289}" presName="rootText" presStyleLbl="node2" presStyleIdx="0" presStyleCnt="2" custScaleY="227727">
        <dgm:presLayoutVars>
          <dgm:chPref val="3"/>
        </dgm:presLayoutVars>
      </dgm:prSet>
      <dgm:spPr>
        <a:prstGeom prst="roundRect">
          <a:avLst/>
        </a:prstGeom>
      </dgm:spPr>
    </dgm:pt>
    <dgm:pt modelId="{CBC82830-3A58-4D2C-9869-B9CB13A361D0}" type="pres">
      <dgm:prSet presAssocID="{BF527958-DC9A-41CC-A233-ED61FEDA5289}" presName="rootConnector" presStyleLbl="node2" presStyleIdx="0" presStyleCnt="2"/>
      <dgm:spPr/>
    </dgm:pt>
    <dgm:pt modelId="{304C85A5-F706-4AE8-86B5-1B8722814CFC}" type="pres">
      <dgm:prSet presAssocID="{BF527958-DC9A-41CC-A233-ED61FEDA5289}" presName="hierChild4" presStyleCnt="0"/>
      <dgm:spPr/>
    </dgm:pt>
    <dgm:pt modelId="{08A30932-517B-42DF-852A-E285E6F93944}" type="pres">
      <dgm:prSet presAssocID="{70C031F4-2EF8-47F9-8D09-C0E6995DFEF7}" presName="Name64" presStyleLbl="parChTrans1D3" presStyleIdx="0" presStyleCnt="4"/>
      <dgm:spPr/>
    </dgm:pt>
    <dgm:pt modelId="{F282C286-1BA5-425A-830C-9D9B4AFDE4FA}" type="pres">
      <dgm:prSet presAssocID="{17823360-C97F-4627-A265-EFCA1C1B0626}" presName="hierRoot2" presStyleCnt="0">
        <dgm:presLayoutVars>
          <dgm:hierBranch val="init"/>
        </dgm:presLayoutVars>
      </dgm:prSet>
      <dgm:spPr/>
    </dgm:pt>
    <dgm:pt modelId="{58898859-1CF1-462A-AD2D-E30603DA4A8E}" type="pres">
      <dgm:prSet presAssocID="{17823360-C97F-4627-A265-EFCA1C1B0626}" presName="rootComposite" presStyleCnt="0"/>
      <dgm:spPr/>
    </dgm:pt>
    <dgm:pt modelId="{A0025A9E-891F-40A6-A1CC-FF83459B813A}" type="pres">
      <dgm:prSet presAssocID="{17823360-C97F-4627-A265-EFCA1C1B0626}" presName="rootText" presStyleLbl="node3" presStyleIdx="0" presStyleCnt="4" custScaleY="227727">
        <dgm:presLayoutVars>
          <dgm:chPref val="3"/>
        </dgm:presLayoutVars>
      </dgm:prSet>
      <dgm:spPr>
        <a:prstGeom prst="roundRect">
          <a:avLst/>
        </a:prstGeom>
      </dgm:spPr>
    </dgm:pt>
    <dgm:pt modelId="{850600D0-2F6A-471E-B85A-02EE2B57EE72}" type="pres">
      <dgm:prSet presAssocID="{17823360-C97F-4627-A265-EFCA1C1B0626}" presName="rootConnector" presStyleLbl="node3" presStyleIdx="0" presStyleCnt="4"/>
      <dgm:spPr/>
    </dgm:pt>
    <dgm:pt modelId="{45D64C0D-9E99-438E-BC47-B24312828CEE}" type="pres">
      <dgm:prSet presAssocID="{17823360-C97F-4627-A265-EFCA1C1B0626}" presName="hierChild4" presStyleCnt="0"/>
      <dgm:spPr/>
    </dgm:pt>
    <dgm:pt modelId="{572A7AC9-B141-408D-AB93-B7B519E43401}" type="pres">
      <dgm:prSet presAssocID="{CFF8FA04-7C26-4A20-A274-F11F72BA6DF0}" presName="Name64" presStyleLbl="parChTrans1D4" presStyleIdx="0" presStyleCnt="2"/>
      <dgm:spPr/>
    </dgm:pt>
    <dgm:pt modelId="{CD40E191-203F-4043-9073-53B1E1337E20}" type="pres">
      <dgm:prSet presAssocID="{C1EB5841-73AD-48B6-8A33-2BFC37EAB5BA}" presName="hierRoot2" presStyleCnt="0">
        <dgm:presLayoutVars>
          <dgm:hierBranch val="init"/>
        </dgm:presLayoutVars>
      </dgm:prSet>
      <dgm:spPr/>
    </dgm:pt>
    <dgm:pt modelId="{C41E023C-60E1-4EF4-A359-07E37044BE6D}" type="pres">
      <dgm:prSet presAssocID="{C1EB5841-73AD-48B6-8A33-2BFC37EAB5BA}" presName="rootComposite" presStyleCnt="0"/>
      <dgm:spPr/>
    </dgm:pt>
    <dgm:pt modelId="{D1689E48-3871-4C90-B266-086DB3427C23}" type="pres">
      <dgm:prSet presAssocID="{C1EB5841-73AD-48B6-8A33-2BFC37EAB5BA}" presName="rootText" presStyleLbl="node4" presStyleIdx="0" presStyleCnt="2" custScaleY="258365">
        <dgm:presLayoutVars>
          <dgm:chPref val="3"/>
        </dgm:presLayoutVars>
      </dgm:prSet>
      <dgm:spPr>
        <a:prstGeom prst="roundRect">
          <a:avLst/>
        </a:prstGeom>
      </dgm:spPr>
    </dgm:pt>
    <dgm:pt modelId="{70B99012-A009-4CA3-8C86-ACFA5F2D483F}" type="pres">
      <dgm:prSet presAssocID="{C1EB5841-73AD-48B6-8A33-2BFC37EAB5BA}" presName="rootConnector" presStyleLbl="node4" presStyleIdx="0" presStyleCnt="2"/>
      <dgm:spPr/>
    </dgm:pt>
    <dgm:pt modelId="{6B8B51FD-3F02-43AD-AC77-A3442D1D8B33}" type="pres">
      <dgm:prSet presAssocID="{C1EB5841-73AD-48B6-8A33-2BFC37EAB5BA}" presName="hierChild4" presStyleCnt="0"/>
      <dgm:spPr/>
    </dgm:pt>
    <dgm:pt modelId="{5F5E75C5-4089-4E43-81E5-B948E47D19AE}" type="pres">
      <dgm:prSet presAssocID="{C1EB5841-73AD-48B6-8A33-2BFC37EAB5BA}" presName="hierChild5" presStyleCnt="0"/>
      <dgm:spPr/>
    </dgm:pt>
    <dgm:pt modelId="{588C2D34-4DD8-4CB2-864E-B552A9AA3C80}" type="pres">
      <dgm:prSet presAssocID="{0C52D27E-41A1-4794-A2EB-320816F73963}" presName="Name64" presStyleLbl="parChTrans1D4" presStyleIdx="1" presStyleCnt="2"/>
      <dgm:spPr/>
    </dgm:pt>
    <dgm:pt modelId="{E892D5D3-D23F-4AF0-90E4-4267084F440D}" type="pres">
      <dgm:prSet presAssocID="{5817ACDB-4186-4FFB-A0B6-DB8521EF8665}" presName="hierRoot2" presStyleCnt="0">
        <dgm:presLayoutVars>
          <dgm:hierBranch val="init"/>
        </dgm:presLayoutVars>
      </dgm:prSet>
      <dgm:spPr/>
    </dgm:pt>
    <dgm:pt modelId="{72013F92-ADD2-4CE2-881E-306EC1797282}" type="pres">
      <dgm:prSet presAssocID="{5817ACDB-4186-4FFB-A0B6-DB8521EF8665}" presName="rootComposite" presStyleCnt="0"/>
      <dgm:spPr/>
    </dgm:pt>
    <dgm:pt modelId="{A2E229B5-4D27-418C-8826-1E752D1FAB76}" type="pres">
      <dgm:prSet presAssocID="{5817ACDB-4186-4FFB-A0B6-DB8521EF8665}" presName="rootText" presStyleLbl="node4" presStyleIdx="1" presStyleCnt="2" custScaleY="227727">
        <dgm:presLayoutVars>
          <dgm:chPref val="3"/>
        </dgm:presLayoutVars>
      </dgm:prSet>
      <dgm:spPr>
        <a:prstGeom prst="roundRect">
          <a:avLst/>
        </a:prstGeom>
      </dgm:spPr>
    </dgm:pt>
    <dgm:pt modelId="{936925C8-7F70-4397-A7B0-4DB529108A5C}" type="pres">
      <dgm:prSet presAssocID="{5817ACDB-4186-4FFB-A0B6-DB8521EF8665}" presName="rootConnector" presStyleLbl="node4" presStyleIdx="1" presStyleCnt="2"/>
      <dgm:spPr/>
    </dgm:pt>
    <dgm:pt modelId="{9CF2B045-740F-4E0E-9962-965EB25D64E8}" type="pres">
      <dgm:prSet presAssocID="{5817ACDB-4186-4FFB-A0B6-DB8521EF8665}" presName="hierChild4" presStyleCnt="0"/>
      <dgm:spPr/>
    </dgm:pt>
    <dgm:pt modelId="{520AADE8-C4B7-4BAF-956F-16D5ECBDF315}" type="pres">
      <dgm:prSet presAssocID="{5817ACDB-4186-4FFB-A0B6-DB8521EF8665}" presName="hierChild5" presStyleCnt="0"/>
      <dgm:spPr/>
    </dgm:pt>
    <dgm:pt modelId="{F3DCC0DA-21ED-4941-8094-5842FCD52375}" type="pres">
      <dgm:prSet presAssocID="{17823360-C97F-4627-A265-EFCA1C1B0626}" presName="hierChild5" presStyleCnt="0"/>
      <dgm:spPr/>
    </dgm:pt>
    <dgm:pt modelId="{B10CA7D6-707B-48F7-AAD3-710AC898E6E6}" type="pres">
      <dgm:prSet presAssocID="{75D3BAFD-A191-477A-B0E4-D39F6FBF3E27}" presName="Name64" presStyleLbl="parChTrans1D3" presStyleIdx="1" presStyleCnt="4"/>
      <dgm:spPr/>
    </dgm:pt>
    <dgm:pt modelId="{D8BBBD43-40D7-42E3-BB8A-EB4CE2150A2D}" type="pres">
      <dgm:prSet presAssocID="{5E9E848E-67D3-4247-9076-30F7BCC418D6}" presName="hierRoot2" presStyleCnt="0">
        <dgm:presLayoutVars>
          <dgm:hierBranch val="init"/>
        </dgm:presLayoutVars>
      </dgm:prSet>
      <dgm:spPr/>
    </dgm:pt>
    <dgm:pt modelId="{686F9E57-3DCB-470C-9CB8-6DA590440CDE}" type="pres">
      <dgm:prSet presAssocID="{5E9E848E-67D3-4247-9076-30F7BCC418D6}" presName="rootComposite" presStyleCnt="0"/>
      <dgm:spPr/>
    </dgm:pt>
    <dgm:pt modelId="{805298AE-D0DB-4835-993B-D5301CDB3097}" type="pres">
      <dgm:prSet presAssocID="{5E9E848E-67D3-4247-9076-30F7BCC418D6}" presName="rootText" presStyleLbl="node3" presStyleIdx="1" presStyleCnt="4" custScaleY="51261">
        <dgm:presLayoutVars>
          <dgm:chPref val="3"/>
        </dgm:presLayoutVars>
      </dgm:prSet>
      <dgm:spPr>
        <a:prstGeom prst="roundRect">
          <a:avLst/>
        </a:prstGeom>
      </dgm:spPr>
    </dgm:pt>
    <dgm:pt modelId="{E27B7F6D-04D0-4086-9A4A-136B54A8A117}" type="pres">
      <dgm:prSet presAssocID="{5E9E848E-67D3-4247-9076-30F7BCC418D6}" presName="rootConnector" presStyleLbl="node3" presStyleIdx="1" presStyleCnt="4"/>
      <dgm:spPr/>
    </dgm:pt>
    <dgm:pt modelId="{1734154D-21E9-44B7-8ACA-251B5C6387DC}" type="pres">
      <dgm:prSet presAssocID="{5E9E848E-67D3-4247-9076-30F7BCC418D6}" presName="hierChild4" presStyleCnt="0"/>
      <dgm:spPr/>
    </dgm:pt>
    <dgm:pt modelId="{28399D33-3AD8-4A36-A606-897CAF2BE322}" type="pres">
      <dgm:prSet presAssocID="{5E9E848E-67D3-4247-9076-30F7BCC418D6}" presName="hierChild5" presStyleCnt="0"/>
      <dgm:spPr/>
    </dgm:pt>
    <dgm:pt modelId="{5405C07D-1B92-4958-B710-B0239E80D80E}" type="pres">
      <dgm:prSet presAssocID="{A1DE722B-66EC-4D05-B239-3A311176CE50}" presName="Name64" presStyleLbl="parChTrans1D3" presStyleIdx="2" presStyleCnt="4"/>
      <dgm:spPr/>
    </dgm:pt>
    <dgm:pt modelId="{13A5BB0E-02B4-40AE-9708-F912AEC7A46C}" type="pres">
      <dgm:prSet presAssocID="{3F3E85B1-7171-460B-8D7B-256481BFEBF3}" presName="hierRoot2" presStyleCnt="0">
        <dgm:presLayoutVars>
          <dgm:hierBranch val="init"/>
        </dgm:presLayoutVars>
      </dgm:prSet>
      <dgm:spPr/>
    </dgm:pt>
    <dgm:pt modelId="{8FF41750-63B0-4F61-BA4C-DFA41D674C1D}" type="pres">
      <dgm:prSet presAssocID="{3F3E85B1-7171-460B-8D7B-256481BFEBF3}" presName="rootComposite" presStyleCnt="0"/>
      <dgm:spPr/>
    </dgm:pt>
    <dgm:pt modelId="{6931ECA9-9C88-4657-B0A7-A59CE0DA845C}" type="pres">
      <dgm:prSet presAssocID="{3F3E85B1-7171-460B-8D7B-256481BFEBF3}" presName="rootText" presStyleLbl="node3" presStyleIdx="2" presStyleCnt="4" custScaleY="51261">
        <dgm:presLayoutVars>
          <dgm:chPref val="3"/>
        </dgm:presLayoutVars>
      </dgm:prSet>
      <dgm:spPr>
        <a:prstGeom prst="roundRect">
          <a:avLst/>
        </a:prstGeom>
      </dgm:spPr>
    </dgm:pt>
    <dgm:pt modelId="{5A949AEC-5E2A-40AB-BC27-E74837CAB596}" type="pres">
      <dgm:prSet presAssocID="{3F3E85B1-7171-460B-8D7B-256481BFEBF3}" presName="rootConnector" presStyleLbl="node3" presStyleIdx="2" presStyleCnt="4"/>
      <dgm:spPr/>
    </dgm:pt>
    <dgm:pt modelId="{96DDEFB5-276F-40CB-8103-36D877B6C823}" type="pres">
      <dgm:prSet presAssocID="{3F3E85B1-7171-460B-8D7B-256481BFEBF3}" presName="hierChild4" presStyleCnt="0"/>
      <dgm:spPr/>
    </dgm:pt>
    <dgm:pt modelId="{2EB1131F-80C1-492D-8236-328F064FFB4F}" type="pres">
      <dgm:prSet presAssocID="{3F3E85B1-7171-460B-8D7B-256481BFEBF3}" presName="hierChild5" presStyleCnt="0"/>
      <dgm:spPr/>
    </dgm:pt>
    <dgm:pt modelId="{9385677F-CFDE-41E7-A1CB-7EDDCAB4A187}" type="pres">
      <dgm:prSet presAssocID="{5E195792-BAC9-4185-81AA-CEC571462DF8}" presName="Name64" presStyleLbl="parChTrans1D3" presStyleIdx="3" presStyleCnt="4"/>
      <dgm:spPr/>
    </dgm:pt>
    <dgm:pt modelId="{F0B6FF27-5E9F-4FC1-B3A5-CFB9BD7A4C54}" type="pres">
      <dgm:prSet presAssocID="{3A9D8C65-FADE-4B4C-89EA-74EB4730846C}" presName="hierRoot2" presStyleCnt="0">
        <dgm:presLayoutVars>
          <dgm:hierBranch val="init"/>
        </dgm:presLayoutVars>
      </dgm:prSet>
      <dgm:spPr/>
    </dgm:pt>
    <dgm:pt modelId="{EAD77125-A2A9-4011-81ED-68841386C8EE}" type="pres">
      <dgm:prSet presAssocID="{3A9D8C65-FADE-4B4C-89EA-74EB4730846C}" presName="rootComposite" presStyleCnt="0"/>
      <dgm:spPr/>
    </dgm:pt>
    <dgm:pt modelId="{FFBE6D55-EA30-4245-908C-273E35E8BE1B}" type="pres">
      <dgm:prSet presAssocID="{3A9D8C65-FADE-4B4C-89EA-74EB4730846C}" presName="rootText" presStyleLbl="node3" presStyleIdx="3" presStyleCnt="4" custScaleY="51261">
        <dgm:presLayoutVars>
          <dgm:chPref val="3"/>
        </dgm:presLayoutVars>
      </dgm:prSet>
      <dgm:spPr>
        <a:prstGeom prst="roundRect">
          <a:avLst/>
        </a:prstGeom>
      </dgm:spPr>
    </dgm:pt>
    <dgm:pt modelId="{794801DD-7CB0-420F-AA46-C23591F71F7B}" type="pres">
      <dgm:prSet presAssocID="{3A9D8C65-FADE-4B4C-89EA-74EB4730846C}" presName="rootConnector" presStyleLbl="node3" presStyleIdx="3" presStyleCnt="4"/>
      <dgm:spPr/>
    </dgm:pt>
    <dgm:pt modelId="{CD42125B-3EDA-438D-BF8D-11938A1CFFFC}" type="pres">
      <dgm:prSet presAssocID="{3A9D8C65-FADE-4B4C-89EA-74EB4730846C}" presName="hierChild4" presStyleCnt="0"/>
      <dgm:spPr/>
    </dgm:pt>
    <dgm:pt modelId="{9293F38A-36C9-495D-92E2-9F8EC6802E5E}" type="pres">
      <dgm:prSet presAssocID="{3A9D8C65-FADE-4B4C-89EA-74EB4730846C}" presName="hierChild5" presStyleCnt="0"/>
      <dgm:spPr/>
    </dgm:pt>
    <dgm:pt modelId="{305AD726-89A0-402D-90F0-7549581E16B5}" type="pres">
      <dgm:prSet presAssocID="{BF527958-DC9A-41CC-A233-ED61FEDA5289}" presName="hierChild5" presStyleCnt="0"/>
      <dgm:spPr/>
    </dgm:pt>
    <dgm:pt modelId="{F9233B8D-E90F-4504-BB1C-EB315CEE4C08}" type="pres">
      <dgm:prSet presAssocID="{B7CC9904-7EDC-4535-8108-8C9A466FD415}" presName="Name64" presStyleLbl="parChTrans1D2" presStyleIdx="1" presStyleCnt="2"/>
      <dgm:spPr/>
    </dgm:pt>
    <dgm:pt modelId="{D9204B3F-E680-4AB5-8E63-E2A8EA55C24F}" type="pres">
      <dgm:prSet presAssocID="{83FB6BE5-6BC5-473B-AEA3-8E712B187DA2}" presName="hierRoot2" presStyleCnt="0">
        <dgm:presLayoutVars>
          <dgm:hierBranch val="init"/>
        </dgm:presLayoutVars>
      </dgm:prSet>
      <dgm:spPr/>
    </dgm:pt>
    <dgm:pt modelId="{24D7E86C-A382-419A-BBF5-09680059FDA9}" type="pres">
      <dgm:prSet presAssocID="{83FB6BE5-6BC5-473B-AEA3-8E712B187DA2}" presName="rootComposite" presStyleCnt="0"/>
      <dgm:spPr/>
    </dgm:pt>
    <dgm:pt modelId="{6C983AE2-CA1F-4377-94F0-3E637FD46669}" type="pres">
      <dgm:prSet presAssocID="{83FB6BE5-6BC5-473B-AEA3-8E712B187DA2}" presName="rootText" presStyleLbl="node2" presStyleIdx="1" presStyleCnt="2" custLinFactNeighborX="-900" custLinFactNeighborY="-7380">
        <dgm:presLayoutVars>
          <dgm:chPref val="3"/>
        </dgm:presLayoutVars>
      </dgm:prSet>
      <dgm:spPr>
        <a:prstGeom prst="roundRect">
          <a:avLst/>
        </a:prstGeom>
      </dgm:spPr>
    </dgm:pt>
    <dgm:pt modelId="{3F5D2362-EAA8-426E-9EAC-0213EFF67058}" type="pres">
      <dgm:prSet presAssocID="{83FB6BE5-6BC5-473B-AEA3-8E712B187DA2}" presName="rootConnector" presStyleLbl="node2" presStyleIdx="1" presStyleCnt="2"/>
      <dgm:spPr/>
    </dgm:pt>
    <dgm:pt modelId="{4C60CA0B-C22A-464E-A250-A9D83D835A8F}" type="pres">
      <dgm:prSet presAssocID="{83FB6BE5-6BC5-473B-AEA3-8E712B187DA2}" presName="hierChild4" presStyleCnt="0"/>
      <dgm:spPr/>
    </dgm:pt>
    <dgm:pt modelId="{FA9B626D-EF9A-43A8-BBB5-3E0438FAFCAA}" type="pres">
      <dgm:prSet presAssocID="{83FB6BE5-6BC5-473B-AEA3-8E712B187DA2}" presName="hierChild5" presStyleCnt="0"/>
      <dgm:spPr/>
    </dgm:pt>
    <dgm:pt modelId="{A13051E6-A9AC-4FA0-8DE4-46FC6C9D8919}" type="pres">
      <dgm:prSet presAssocID="{4C40BBD2-E81C-465C-A21F-5A48AD0C3271}" presName="hierChild3" presStyleCnt="0"/>
      <dgm:spPr/>
    </dgm:pt>
  </dgm:ptLst>
  <dgm:cxnLst>
    <dgm:cxn modelId="{2C94340C-3D64-4A2D-BD99-B2769CFA9ADF}" type="presOf" srcId="{CFF8FA04-7C26-4A20-A274-F11F72BA6DF0}" destId="{572A7AC9-B141-408D-AB93-B7B519E43401}" srcOrd="0" destOrd="0" presId="urn:microsoft.com/office/officeart/2009/3/layout/HorizontalOrganizationChart"/>
    <dgm:cxn modelId="{9AE92210-17E7-40B5-A7E1-82738C02003D}" type="presOf" srcId="{75D3BAFD-A191-477A-B0E4-D39F6FBF3E27}" destId="{B10CA7D6-707B-48F7-AAD3-710AC898E6E6}" srcOrd="0" destOrd="0" presId="urn:microsoft.com/office/officeart/2009/3/layout/HorizontalOrganizationChart"/>
    <dgm:cxn modelId="{4F601B14-3059-4615-82F3-7B411B407F80}" type="presOf" srcId="{5E9E848E-67D3-4247-9076-30F7BCC418D6}" destId="{805298AE-D0DB-4835-993B-D5301CDB3097}" srcOrd="0" destOrd="0" presId="urn:microsoft.com/office/officeart/2009/3/layout/HorizontalOrganizationChart"/>
    <dgm:cxn modelId="{30A32914-DBE4-4768-91B9-7CA29FEE4115}" type="presOf" srcId="{3F3E85B1-7171-460B-8D7B-256481BFEBF3}" destId="{5A949AEC-5E2A-40AB-BC27-E74837CAB596}" srcOrd="1" destOrd="0" presId="urn:microsoft.com/office/officeart/2009/3/layout/HorizontalOrganizationChart"/>
    <dgm:cxn modelId="{0A65A025-4CBE-439F-89D6-D209D4A4B690}" type="presOf" srcId="{3DC0FE0E-E018-42C1-AD91-B2EB87EFC67A}" destId="{B9614A7E-5C35-4096-A65E-A103EA81B5C4}" srcOrd="0" destOrd="0" presId="urn:microsoft.com/office/officeart/2009/3/layout/HorizontalOrganizationChart"/>
    <dgm:cxn modelId="{8C768E27-3E0D-4F9C-AB92-6B27BE0D4C77}" srcId="{4C40BBD2-E81C-465C-A21F-5A48AD0C3271}" destId="{BF527958-DC9A-41CC-A233-ED61FEDA5289}" srcOrd="0" destOrd="0" parTransId="{B5B77C92-1541-45EF-B39F-E1AAC61FEB76}" sibTransId="{7F84E3AC-2F9D-4EE8-A1A4-C3973983CA59}"/>
    <dgm:cxn modelId="{6EDE9828-34CA-45A9-A172-47C4D330AC15}" srcId="{BF527958-DC9A-41CC-A233-ED61FEDA5289}" destId="{3F3E85B1-7171-460B-8D7B-256481BFEBF3}" srcOrd="2" destOrd="0" parTransId="{A1DE722B-66EC-4D05-B239-3A311176CE50}" sibTransId="{393761F3-FAB2-4A07-B493-FCC117E870BF}"/>
    <dgm:cxn modelId="{C62FCF2A-124D-4C4E-ABE9-1391C43F8A7D}" type="presOf" srcId="{70C031F4-2EF8-47F9-8D09-C0E6995DFEF7}" destId="{08A30932-517B-42DF-852A-E285E6F93944}" srcOrd="0" destOrd="0" presId="urn:microsoft.com/office/officeart/2009/3/layout/HorizontalOrganizationChart"/>
    <dgm:cxn modelId="{6579B23A-27BC-4B08-93A3-C577BAE0075E}" srcId="{BF527958-DC9A-41CC-A233-ED61FEDA5289}" destId="{17823360-C97F-4627-A265-EFCA1C1B0626}" srcOrd="0" destOrd="0" parTransId="{70C031F4-2EF8-47F9-8D09-C0E6995DFEF7}" sibTransId="{5F813727-916E-44B4-8143-C7BE6D0A96EB}"/>
    <dgm:cxn modelId="{834F2A43-5247-4A32-BD2E-7289DADEA4FC}" type="presOf" srcId="{BF527958-DC9A-41CC-A233-ED61FEDA5289}" destId="{CBC82830-3A58-4D2C-9869-B9CB13A361D0}" srcOrd="1" destOrd="0" presId="urn:microsoft.com/office/officeart/2009/3/layout/HorizontalOrganizationChart"/>
    <dgm:cxn modelId="{36539F49-3FA4-48C1-8045-76D58C1AE8B4}" type="presOf" srcId="{5817ACDB-4186-4FFB-A0B6-DB8521EF8665}" destId="{A2E229B5-4D27-418C-8826-1E752D1FAB76}" srcOrd="0" destOrd="0" presId="urn:microsoft.com/office/officeart/2009/3/layout/HorizontalOrganizationChart"/>
    <dgm:cxn modelId="{88E95E4B-8C8B-4C23-B80F-3520B7CDF67A}" type="presOf" srcId="{17823360-C97F-4627-A265-EFCA1C1B0626}" destId="{850600D0-2F6A-471E-B85A-02EE2B57EE72}" srcOrd="1" destOrd="0" presId="urn:microsoft.com/office/officeart/2009/3/layout/HorizontalOrganizationChart"/>
    <dgm:cxn modelId="{72954A4F-95E7-474A-8AC1-DC62F837EAA7}" type="presOf" srcId="{0C52D27E-41A1-4794-A2EB-320816F73963}" destId="{588C2D34-4DD8-4CB2-864E-B552A9AA3C80}" srcOrd="0" destOrd="0" presId="urn:microsoft.com/office/officeart/2009/3/layout/HorizontalOrganizationChart"/>
    <dgm:cxn modelId="{1B897671-612B-4DC9-A5A8-6A248C4EF163}" type="presOf" srcId="{83FB6BE5-6BC5-473B-AEA3-8E712B187DA2}" destId="{6C983AE2-CA1F-4377-94F0-3E637FD46669}" srcOrd="0" destOrd="0" presId="urn:microsoft.com/office/officeart/2009/3/layout/HorizontalOrganizationChart"/>
    <dgm:cxn modelId="{0C826376-E899-4F66-BACB-814D3EC5924D}" srcId="{17823360-C97F-4627-A265-EFCA1C1B0626}" destId="{5817ACDB-4186-4FFB-A0B6-DB8521EF8665}" srcOrd="1" destOrd="0" parTransId="{0C52D27E-41A1-4794-A2EB-320816F73963}" sibTransId="{6639F5F2-FB4A-4617-B3C4-70BDF262AC1B}"/>
    <dgm:cxn modelId="{EC68968F-1EB8-4CC5-999C-58DC4A019C84}" type="presOf" srcId="{5E195792-BAC9-4185-81AA-CEC571462DF8}" destId="{9385677F-CFDE-41E7-A1CB-7EDDCAB4A187}" srcOrd="0" destOrd="0" presId="urn:microsoft.com/office/officeart/2009/3/layout/HorizontalOrganizationChart"/>
    <dgm:cxn modelId="{2AA19C92-3AE1-4129-9ACD-80A31FB4CB49}" type="presOf" srcId="{83FB6BE5-6BC5-473B-AEA3-8E712B187DA2}" destId="{3F5D2362-EAA8-426E-9EAC-0213EFF67058}" srcOrd="1" destOrd="0" presId="urn:microsoft.com/office/officeart/2009/3/layout/HorizontalOrganizationChart"/>
    <dgm:cxn modelId="{2EBE6E9C-A597-4F0C-9F54-85AC42E8688C}" type="presOf" srcId="{BF527958-DC9A-41CC-A233-ED61FEDA5289}" destId="{34D99328-D758-41ED-88E4-BD95C1CE5B5F}" srcOrd="0" destOrd="0" presId="urn:microsoft.com/office/officeart/2009/3/layout/HorizontalOrganizationChart"/>
    <dgm:cxn modelId="{709301A0-1350-49C3-9468-7E1F5B2D0640}" type="presOf" srcId="{5E9E848E-67D3-4247-9076-30F7BCC418D6}" destId="{E27B7F6D-04D0-4086-9A4A-136B54A8A117}" srcOrd="1" destOrd="0" presId="urn:microsoft.com/office/officeart/2009/3/layout/HorizontalOrganizationChart"/>
    <dgm:cxn modelId="{7328A0A1-94FA-4A09-AE3E-B0890C23D64E}" type="presOf" srcId="{B7CC9904-7EDC-4535-8108-8C9A466FD415}" destId="{F9233B8D-E90F-4504-BB1C-EB315CEE4C08}" srcOrd="0" destOrd="0" presId="urn:microsoft.com/office/officeart/2009/3/layout/HorizontalOrganizationChart"/>
    <dgm:cxn modelId="{9AC4D7A7-8F86-423B-A5F1-56C1E78358C9}" srcId="{3DC0FE0E-E018-42C1-AD91-B2EB87EFC67A}" destId="{4C40BBD2-E81C-465C-A21F-5A48AD0C3271}" srcOrd="0" destOrd="0" parTransId="{D8C2AB22-C84C-4EBE-A725-7707514A948C}" sibTransId="{9F111822-2347-4D43-9CE2-8A61A195FAB6}"/>
    <dgm:cxn modelId="{81604BB1-E5F4-4EF2-A54F-830ACE5CDF71}" type="presOf" srcId="{3A9D8C65-FADE-4B4C-89EA-74EB4730846C}" destId="{FFBE6D55-EA30-4245-908C-273E35E8BE1B}" srcOrd="0" destOrd="0" presId="urn:microsoft.com/office/officeart/2009/3/layout/HorizontalOrganizationChart"/>
    <dgm:cxn modelId="{43DCD8B2-530E-4E83-9071-2C8A6EE6B96B}" type="presOf" srcId="{C1EB5841-73AD-48B6-8A33-2BFC37EAB5BA}" destId="{D1689E48-3871-4C90-B266-086DB3427C23}" srcOrd="0" destOrd="0" presId="urn:microsoft.com/office/officeart/2009/3/layout/HorizontalOrganizationChart"/>
    <dgm:cxn modelId="{BD0645B3-4214-4D99-BFA3-D0FC9DA8275D}" type="presOf" srcId="{A1DE722B-66EC-4D05-B239-3A311176CE50}" destId="{5405C07D-1B92-4958-B710-B0239E80D80E}" srcOrd="0" destOrd="0" presId="urn:microsoft.com/office/officeart/2009/3/layout/HorizontalOrganizationChart"/>
    <dgm:cxn modelId="{673690BA-4AC4-495F-A7D0-1FE4ACB63E26}" type="presOf" srcId="{B5B77C92-1541-45EF-B39F-E1AAC61FEB76}" destId="{039049ED-464F-4529-AE15-DAD68CF93B1C}" srcOrd="0" destOrd="0" presId="urn:microsoft.com/office/officeart/2009/3/layout/HorizontalOrganizationChart"/>
    <dgm:cxn modelId="{E97149C1-93B3-4D33-9191-C10F5E665FF6}" type="presOf" srcId="{3A9D8C65-FADE-4B4C-89EA-74EB4730846C}" destId="{794801DD-7CB0-420F-AA46-C23591F71F7B}" srcOrd="1" destOrd="0" presId="urn:microsoft.com/office/officeart/2009/3/layout/HorizontalOrganizationChart"/>
    <dgm:cxn modelId="{5F51CBC9-6F27-4DE7-A05A-58C2DC7338D4}" type="presOf" srcId="{C1EB5841-73AD-48B6-8A33-2BFC37EAB5BA}" destId="{70B99012-A009-4CA3-8C86-ACFA5F2D483F}" srcOrd="1" destOrd="0" presId="urn:microsoft.com/office/officeart/2009/3/layout/HorizontalOrganizationChart"/>
    <dgm:cxn modelId="{D79866D2-E177-49C6-AE7C-B76965CC2A12}" type="presOf" srcId="{5817ACDB-4186-4FFB-A0B6-DB8521EF8665}" destId="{936925C8-7F70-4397-A7B0-4DB529108A5C}" srcOrd="1" destOrd="0" presId="urn:microsoft.com/office/officeart/2009/3/layout/HorizontalOrganizationChart"/>
    <dgm:cxn modelId="{3502ECD2-BE0E-4DA2-ACE9-1137DF8FDC92}" type="presOf" srcId="{4C40BBD2-E81C-465C-A21F-5A48AD0C3271}" destId="{084D5866-5641-4A33-A9E5-F6F32A378F97}" srcOrd="0" destOrd="0" presId="urn:microsoft.com/office/officeart/2009/3/layout/HorizontalOrganizationChart"/>
    <dgm:cxn modelId="{996F0AD3-BBFA-4A1A-A332-DD66B52A6588}" type="presOf" srcId="{3F3E85B1-7171-460B-8D7B-256481BFEBF3}" destId="{6931ECA9-9C88-4657-B0A7-A59CE0DA845C}" srcOrd="0" destOrd="0" presId="urn:microsoft.com/office/officeart/2009/3/layout/HorizontalOrganizationChart"/>
    <dgm:cxn modelId="{CB3B24E5-8EF9-4B45-A6F2-282B5162A2C5}" srcId="{BF527958-DC9A-41CC-A233-ED61FEDA5289}" destId="{3A9D8C65-FADE-4B4C-89EA-74EB4730846C}" srcOrd="3" destOrd="0" parTransId="{5E195792-BAC9-4185-81AA-CEC571462DF8}" sibTransId="{121935E5-AB44-468E-9A71-CD2098B29C0E}"/>
    <dgm:cxn modelId="{40E21DE8-7B5A-47CC-A9FD-D8153D8E6A7E}" srcId="{4C40BBD2-E81C-465C-A21F-5A48AD0C3271}" destId="{83FB6BE5-6BC5-473B-AEA3-8E712B187DA2}" srcOrd="1" destOrd="0" parTransId="{B7CC9904-7EDC-4535-8108-8C9A466FD415}" sibTransId="{ACD34910-29A6-473B-9E00-B85130B2ABF0}"/>
    <dgm:cxn modelId="{DD4598EC-31A3-4AA0-BA07-4339A04F2463}" srcId="{BF527958-DC9A-41CC-A233-ED61FEDA5289}" destId="{5E9E848E-67D3-4247-9076-30F7BCC418D6}" srcOrd="1" destOrd="0" parTransId="{75D3BAFD-A191-477A-B0E4-D39F6FBF3E27}" sibTransId="{2DCB555B-723E-4588-9DC5-324489159C0D}"/>
    <dgm:cxn modelId="{E9CF1FED-545D-44D8-A747-902CCDA3AB93}" type="presOf" srcId="{17823360-C97F-4627-A265-EFCA1C1B0626}" destId="{A0025A9E-891F-40A6-A1CC-FF83459B813A}" srcOrd="0" destOrd="0" presId="urn:microsoft.com/office/officeart/2009/3/layout/HorizontalOrganizationChart"/>
    <dgm:cxn modelId="{A3D8FAF0-1AE0-408B-AA0A-1BEE6FAB8F5A}" srcId="{17823360-C97F-4627-A265-EFCA1C1B0626}" destId="{C1EB5841-73AD-48B6-8A33-2BFC37EAB5BA}" srcOrd="0" destOrd="0" parTransId="{CFF8FA04-7C26-4A20-A274-F11F72BA6DF0}" sibTransId="{7AD294FD-EDC3-4D29-BC9A-B4519CEE2A7C}"/>
    <dgm:cxn modelId="{73EDC6FE-87B5-43D2-9024-35578335FC7B}" type="presOf" srcId="{4C40BBD2-E81C-465C-A21F-5A48AD0C3271}" destId="{AC76D51D-A38E-4440-98B2-3162994254B4}" srcOrd="1" destOrd="0" presId="urn:microsoft.com/office/officeart/2009/3/layout/HorizontalOrganizationChart"/>
    <dgm:cxn modelId="{261EC4FF-40A0-47D8-926A-AF6A31BCD14D}" type="presParOf" srcId="{B9614A7E-5C35-4096-A65E-A103EA81B5C4}" destId="{7D730359-729C-4CA7-AB06-976D9E10BCC1}" srcOrd="0" destOrd="0" presId="urn:microsoft.com/office/officeart/2009/3/layout/HorizontalOrganizationChart"/>
    <dgm:cxn modelId="{62C42DAB-4A58-446E-869E-C6BC6AED8B48}" type="presParOf" srcId="{7D730359-729C-4CA7-AB06-976D9E10BCC1}" destId="{F33FA6E1-5A4A-4CA6-9E62-7A31BCF67D56}" srcOrd="0" destOrd="0" presId="urn:microsoft.com/office/officeart/2009/3/layout/HorizontalOrganizationChart"/>
    <dgm:cxn modelId="{E1F069D7-89E7-4622-9D27-D47876C9C515}" type="presParOf" srcId="{F33FA6E1-5A4A-4CA6-9E62-7A31BCF67D56}" destId="{084D5866-5641-4A33-A9E5-F6F32A378F97}" srcOrd="0" destOrd="0" presId="urn:microsoft.com/office/officeart/2009/3/layout/HorizontalOrganizationChart"/>
    <dgm:cxn modelId="{AD821B7F-3605-4C98-89E4-9E834967D180}" type="presParOf" srcId="{F33FA6E1-5A4A-4CA6-9E62-7A31BCF67D56}" destId="{AC76D51D-A38E-4440-98B2-3162994254B4}" srcOrd="1" destOrd="0" presId="urn:microsoft.com/office/officeart/2009/3/layout/HorizontalOrganizationChart"/>
    <dgm:cxn modelId="{F3A57C77-9155-4D85-AECD-0882D1587117}" type="presParOf" srcId="{7D730359-729C-4CA7-AB06-976D9E10BCC1}" destId="{A9E6B63E-AA52-40B9-8B4B-B59242D96DBE}" srcOrd="1" destOrd="0" presId="urn:microsoft.com/office/officeart/2009/3/layout/HorizontalOrganizationChart"/>
    <dgm:cxn modelId="{42F42526-9E16-49DF-A2B1-4DB553C036F8}" type="presParOf" srcId="{A9E6B63E-AA52-40B9-8B4B-B59242D96DBE}" destId="{039049ED-464F-4529-AE15-DAD68CF93B1C}" srcOrd="0" destOrd="0" presId="urn:microsoft.com/office/officeart/2009/3/layout/HorizontalOrganizationChart"/>
    <dgm:cxn modelId="{53B071C2-BE07-4395-8BBB-B061FCAC0856}" type="presParOf" srcId="{A9E6B63E-AA52-40B9-8B4B-B59242D96DBE}" destId="{B9930EE3-B461-4E66-965C-935EF8DEE15B}" srcOrd="1" destOrd="0" presId="urn:microsoft.com/office/officeart/2009/3/layout/HorizontalOrganizationChart"/>
    <dgm:cxn modelId="{67D3129C-0FCF-4AA3-901F-205C07F10F20}" type="presParOf" srcId="{B9930EE3-B461-4E66-965C-935EF8DEE15B}" destId="{C7293D64-420C-4D28-963D-5C6213B8C92F}" srcOrd="0" destOrd="0" presId="urn:microsoft.com/office/officeart/2009/3/layout/HorizontalOrganizationChart"/>
    <dgm:cxn modelId="{00DEDA74-0C85-43CA-8C2D-F3E89F3094EC}" type="presParOf" srcId="{C7293D64-420C-4D28-963D-5C6213B8C92F}" destId="{34D99328-D758-41ED-88E4-BD95C1CE5B5F}" srcOrd="0" destOrd="0" presId="urn:microsoft.com/office/officeart/2009/3/layout/HorizontalOrganizationChart"/>
    <dgm:cxn modelId="{DB9BE351-1EFB-4FD8-AA35-EA3B4A2C599D}" type="presParOf" srcId="{C7293D64-420C-4D28-963D-5C6213B8C92F}" destId="{CBC82830-3A58-4D2C-9869-B9CB13A361D0}" srcOrd="1" destOrd="0" presId="urn:microsoft.com/office/officeart/2009/3/layout/HorizontalOrganizationChart"/>
    <dgm:cxn modelId="{D8430CBA-E62A-4BC0-AB5F-68BCFA3DE7CF}" type="presParOf" srcId="{B9930EE3-B461-4E66-965C-935EF8DEE15B}" destId="{304C85A5-F706-4AE8-86B5-1B8722814CFC}" srcOrd="1" destOrd="0" presId="urn:microsoft.com/office/officeart/2009/3/layout/HorizontalOrganizationChart"/>
    <dgm:cxn modelId="{B137CF4D-1D0B-44BA-BB1D-E601ED716978}" type="presParOf" srcId="{304C85A5-F706-4AE8-86B5-1B8722814CFC}" destId="{08A30932-517B-42DF-852A-E285E6F93944}" srcOrd="0" destOrd="0" presId="urn:microsoft.com/office/officeart/2009/3/layout/HorizontalOrganizationChart"/>
    <dgm:cxn modelId="{A873A8F4-F107-4F65-98B8-398F8DB7E2C5}" type="presParOf" srcId="{304C85A5-F706-4AE8-86B5-1B8722814CFC}" destId="{F282C286-1BA5-425A-830C-9D9B4AFDE4FA}" srcOrd="1" destOrd="0" presId="urn:microsoft.com/office/officeart/2009/3/layout/HorizontalOrganizationChart"/>
    <dgm:cxn modelId="{D4045FA7-8057-42CE-BCB0-54A207AC1B7D}" type="presParOf" srcId="{F282C286-1BA5-425A-830C-9D9B4AFDE4FA}" destId="{58898859-1CF1-462A-AD2D-E30603DA4A8E}" srcOrd="0" destOrd="0" presId="urn:microsoft.com/office/officeart/2009/3/layout/HorizontalOrganizationChart"/>
    <dgm:cxn modelId="{A22045C5-25FD-4982-B662-8154C08DFBB9}" type="presParOf" srcId="{58898859-1CF1-462A-AD2D-E30603DA4A8E}" destId="{A0025A9E-891F-40A6-A1CC-FF83459B813A}" srcOrd="0" destOrd="0" presId="urn:microsoft.com/office/officeart/2009/3/layout/HorizontalOrganizationChart"/>
    <dgm:cxn modelId="{0824E461-70A1-4112-97DA-DE9F5C2DA2C5}" type="presParOf" srcId="{58898859-1CF1-462A-AD2D-E30603DA4A8E}" destId="{850600D0-2F6A-471E-B85A-02EE2B57EE72}" srcOrd="1" destOrd="0" presId="urn:microsoft.com/office/officeart/2009/3/layout/HorizontalOrganizationChart"/>
    <dgm:cxn modelId="{3E82FD97-3D4F-4E80-B6EE-9CD75582FE7E}" type="presParOf" srcId="{F282C286-1BA5-425A-830C-9D9B4AFDE4FA}" destId="{45D64C0D-9E99-438E-BC47-B24312828CEE}" srcOrd="1" destOrd="0" presId="urn:microsoft.com/office/officeart/2009/3/layout/HorizontalOrganizationChart"/>
    <dgm:cxn modelId="{8BA1027D-F292-4701-A6C4-A0B7C19AC5E7}" type="presParOf" srcId="{45D64C0D-9E99-438E-BC47-B24312828CEE}" destId="{572A7AC9-B141-408D-AB93-B7B519E43401}" srcOrd="0" destOrd="0" presId="urn:microsoft.com/office/officeart/2009/3/layout/HorizontalOrganizationChart"/>
    <dgm:cxn modelId="{FF410BF5-D65E-42D4-BEF6-786B0DC39A82}" type="presParOf" srcId="{45D64C0D-9E99-438E-BC47-B24312828CEE}" destId="{CD40E191-203F-4043-9073-53B1E1337E20}" srcOrd="1" destOrd="0" presId="urn:microsoft.com/office/officeart/2009/3/layout/HorizontalOrganizationChart"/>
    <dgm:cxn modelId="{DAD0D4FA-6FB7-4F6F-8001-7A77616A65BA}" type="presParOf" srcId="{CD40E191-203F-4043-9073-53B1E1337E20}" destId="{C41E023C-60E1-4EF4-A359-07E37044BE6D}" srcOrd="0" destOrd="0" presId="urn:microsoft.com/office/officeart/2009/3/layout/HorizontalOrganizationChart"/>
    <dgm:cxn modelId="{7E70FA18-6582-4D5A-B9F5-67F91A267068}" type="presParOf" srcId="{C41E023C-60E1-4EF4-A359-07E37044BE6D}" destId="{D1689E48-3871-4C90-B266-086DB3427C23}" srcOrd="0" destOrd="0" presId="urn:microsoft.com/office/officeart/2009/3/layout/HorizontalOrganizationChart"/>
    <dgm:cxn modelId="{CA9D79FD-52D8-4441-BA07-C1286CD9FEC5}" type="presParOf" srcId="{C41E023C-60E1-4EF4-A359-07E37044BE6D}" destId="{70B99012-A009-4CA3-8C86-ACFA5F2D483F}" srcOrd="1" destOrd="0" presId="urn:microsoft.com/office/officeart/2009/3/layout/HorizontalOrganizationChart"/>
    <dgm:cxn modelId="{76C9FD0F-BE46-4006-93F2-DE37600949C3}" type="presParOf" srcId="{CD40E191-203F-4043-9073-53B1E1337E20}" destId="{6B8B51FD-3F02-43AD-AC77-A3442D1D8B33}" srcOrd="1" destOrd="0" presId="urn:microsoft.com/office/officeart/2009/3/layout/HorizontalOrganizationChart"/>
    <dgm:cxn modelId="{0CED4E01-D467-44C6-82DD-0BAF726B3687}" type="presParOf" srcId="{CD40E191-203F-4043-9073-53B1E1337E20}" destId="{5F5E75C5-4089-4E43-81E5-B948E47D19AE}" srcOrd="2" destOrd="0" presId="urn:microsoft.com/office/officeart/2009/3/layout/HorizontalOrganizationChart"/>
    <dgm:cxn modelId="{E1B88A99-C24F-4D34-976A-2AFFFE0BF9D6}" type="presParOf" srcId="{45D64C0D-9E99-438E-BC47-B24312828CEE}" destId="{588C2D34-4DD8-4CB2-864E-B552A9AA3C80}" srcOrd="2" destOrd="0" presId="urn:microsoft.com/office/officeart/2009/3/layout/HorizontalOrganizationChart"/>
    <dgm:cxn modelId="{FFDE803F-8232-49BB-A3E0-F7FC7C967593}" type="presParOf" srcId="{45D64C0D-9E99-438E-BC47-B24312828CEE}" destId="{E892D5D3-D23F-4AF0-90E4-4267084F440D}" srcOrd="3" destOrd="0" presId="urn:microsoft.com/office/officeart/2009/3/layout/HorizontalOrganizationChart"/>
    <dgm:cxn modelId="{6F55C84C-D0A5-46C3-ABF0-5ACBBB20313A}" type="presParOf" srcId="{E892D5D3-D23F-4AF0-90E4-4267084F440D}" destId="{72013F92-ADD2-4CE2-881E-306EC1797282}" srcOrd="0" destOrd="0" presId="urn:microsoft.com/office/officeart/2009/3/layout/HorizontalOrganizationChart"/>
    <dgm:cxn modelId="{6C61C801-11E1-4656-A64F-8AAC77F98A7C}" type="presParOf" srcId="{72013F92-ADD2-4CE2-881E-306EC1797282}" destId="{A2E229B5-4D27-418C-8826-1E752D1FAB76}" srcOrd="0" destOrd="0" presId="urn:microsoft.com/office/officeart/2009/3/layout/HorizontalOrganizationChart"/>
    <dgm:cxn modelId="{113D1950-4330-45F5-B6FC-C56A70531DC1}" type="presParOf" srcId="{72013F92-ADD2-4CE2-881E-306EC1797282}" destId="{936925C8-7F70-4397-A7B0-4DB529108A5C}" srcOrd="1" destOrd="0" presId="urn:microsoft.com/office/officeart/2009/3/layout/HorizontalOrganizationChart"/>
    <dgm:cxn modelId="{6056D8D5-91C7-488F-827F-1F7128C0CDC4}" type="presParOf" srcId="{E892D5D3-D23F-4AF0-90E4-4267084F440D}" destId="{9CF2B045-740F-4E0E-9962-965EB25D64E8}" srcOrd="1" destOrd="0" presId="urn:microsoft.com/office/officeart/2009/3/layout/HorizontalOrganizationChart"/>
    <dgm:cxn modelId="{37AC3546-DA1A-4737-84DD-1FCF8570B235}" type="presParOf" srcId="{E892D5D3-D23F-4AF0-90E4-4267084F440D}" destId="{520AADE8-C4B7-4BAF-956F-16D5ECBDF315}" srcOrd="2" destOrd="0" presId="urn:microsoft.com/office/officeart/2009/3/layout/HorizontalOrganizationChart"/>
    <dgm:cxn modelId="{05ABDE0F-C0A7-45BA-BA5D-7734EAE56FA2}" type="presParOf" srcId="{F282C286-1BA5-425A-830C-9D9B4AFDE4FA}" destId="{F3DCC0DA-21ED-4941-8094-5842FCD52375}" srcOrd="2" destOrd="0" presId="urn:microsoft.com/office/officeart/2009/3/layout/HorizontalOrganizationChart"/>
    <dgm:cxn modelId="{9E10522E-E8F2-4B5C-86C7-03C566728FE1}" type="presParOf" srcId="{304C85A5-F706-4AE8-86B5-1B8722814CFC}" destId="{B10CA7D6-707B-48F7-AAD3-710AC898E6E6}" srcOrd="2" destOrd="0" presId="urn:microsoft.com/office/officeart/2009/3/layout/HorizontalOrganizationChart"/>
    <dgm:cxn modelId="{694C043F-BEB3-42BC-A751-772B361C2A7C}" type="presParOf" srcId="{304C85A5-F706-4AE8-86B5-1B8722814CFC}" destId="{D8BBBD43-40D7-42E3-BB8A-EB4CE2150A2D}" srcOrd="3" destOrd="0" presId="urn:microsoft.com/office/officeart/2009/3/layout/HorizontalOrganizationChart"/>
    <dgm:cxn modelId="{C77E2B99-49AE-4B2A-9D11-97E411C9239A}" type="presParOf" srcId="{D8BBBD43-40D7-42E3-BB8A-EB4CE2150A2D}" destId="{686F9E57-3DCB-470C-9CB8-6DA590440CDE}" srcOrd="0" destOrd="0" presId="urn:microsoft.com/office/officeart/2009/3/layout/HorizontalOrganizationChart"/>
    <dgm:cxn modelId="{1DA9B3B0-3DC8-41CF-9E5C-7388478FFF4A}" type="presParOf" srcId="{686F9E57-3DCB-470C-9CB8-6DA590440CDE}" destId="{805298AE-D0DB-4835-993B-D5301CDB3097}" srcOrd="0" destOrd="0" presId="urn:microsoft.com/office/officeart/2009/3/layout/HorizontalOrganizationChart"/>
    <dgm:cxn modelId="{BE2E15A9-037B-4D3C-93CE-DB701E057E6F}" type="presParOf" srcId="{686F9E57-3DCB-470C-9CB8-6DA590440CDE}" destId="{E27B7F6D-04D0-4086-9A4A-136B54A8A117}" srcOrd="1" destOrd="0" presId="urn:microsoft.com/office/officeart/2009/3/layout/HorizontalOrganizationChart"/>
    <dgm:cxn modelId="{F2660AB7-C45F-47C5-BE86-4884AD148B10}" type="presParOf" srcId="{D8BBBD43-40D7-42E3-BB8A-EB4CE2150A2D}" destId="{1734154D-21E9-44B7-8ACA-251B5C6387DC}" srcOrd="1" destOrd="0" presId="urn:microsoft.com/office/officeart/2009/3/layout/HorizontalOrganizationChart"/>
    <dgm:cxn modelId="{A04680AF-FA86-4262-B6E8-E5D3DDE74646}" type="presParOf" srcId="{D8BBBD43-40D7-42E3-BB8A-EB4CE2150A2D}" destId="{28399D33-3AD8-4A36-A606-897CAF2BE322}" srcOrd="2" destOrd="0" presId="urn:microsoft.com/office/officeart/2009/3/layout/HorizontalOrganizationChart"/>
    <dgm:cxn modelId="{B9605B01-B236-4849-8222-4C7D85833C66}" type="presParOf" srcId="{304C85A5-F706-4AE8-86B5-1B8722814CFC}" destId="{5405C07D-1B92-4958-B710-B0239E80D80E}" srcOrd="4" destOrd="0" presId="urn:microsoft.com/office/officeart/2009/3/layout/HorizontalOrganizationChart"/>
    <dgm:cxn modelId="{6158D5DB-BF68-477C-911E-A00665C53269}" type="presParOf" srcId="{304C85A5-F706-4AE8-86B5-1B8722814CFC}" destId="{13A5BB0E-02B4-40AE-9708-F912AEC7A46C}" srcOrd="5" destOrd="0" presId="urn:microsoft.com/office/officeart/2009/3/layout/HorizontalOrganizationChart"/>
    <dgm:cxn modelId="{540B5CAE-89B4-4313-9953-E2ED22A085BF}" type="presParOf" srcId="{13A5BB0E-02B4-40AE-9708-F912AEC7A46C}" destId="{8FF41750-63B0-4F61-BA4C-DFA41D674C1D}" srcOrd="0" destOrd="0" presId="urn:microsoft.com/office/officeart/2009/3/layout/HorizontalOrganizationChart"/>
    <dgm:cxn modelId="{C88C60FA-AEEE-406A-AA5E-C007A2A1DFBF}" type="presParOf" srcId="{8FF41750-63B0-4F61-BA4C-DFA41D674C1D}" destId="{6931ECA9-9C88-4657-B0A7-A59CE0DA845C}" srcOrd="0" destOrd="0" presId="urn:microsoft.com/office/officeart/2009/3/layout/HorizontalOrganizationChart"/>
    <dgm:cxn modelId="{33630C1C-FA4D-4C8E-BC6A-0AA712CAE6F8}" type="presParOf" srcId="{8FF41750-63B0-4F61-BA4C-DFA41D674C1D}" destId="{5A949AEC-5E2A-40AB-BC27-E74837CAB596}" srcOrd="1" destOrd="0" presId="urn:microsoft.com/office/officeart/2009/3/layout/HorizontalOrganizationChart"/>
    <dgm:cxn modelId="{DBB93449-DBFB-462A-91A7-5D3417318068}" type="presParOf" srcId="{13A5BB0E-02B4-40AE-9708-F912AEC7A46C}" destId="{96DDEFB5-276F-40CB-8103-36D877B6C823}" srcOrd="1" destOrd="0" presId="urn:microsoft.com/office/officeart/2009/3/layout/HorizontalOrganizationChart"/>
    <dgm:cxn modelId="{1A1617D2-6456-4734-B1F5-91997003209A}" type="presParOf" srcId="{13A5BB0E-02B4-40AE-9708-F912AEC7A46C}" destId="{2EB1131F-80C1-492D-8236-328F064FFB4F}" srcOrd="2" destOrd="0" presId="urn:microsoft.com/office/officeart/2009/3/layout/HorizontalOrganizationChart"/>
    <dgm:cxn modelId="{FFF1000B-BCE5-4ABE-8027-ADDB618A5785}" type="presParOf" srcId="{304C85A5-F706-4AE8-86B5-1B8722814CFC}" destId="{9385677F-CFDE-41E7-A1CB-7EDDCAB4A187}" srcOrd="6" destOrd="0" presId="urn:microsoft.com/office/officeart/2009/3/layout/HorizontalOrganizationChart"/>
    <dgm:cxn modelId="{E0036E25-0FF1-4572-8418-18ED4775B44A}" type="presParOf" srcId="{304C85A5-F706-4AE8-86B5-1B8722814CFC}" destId="{F0B6FF27-5E9F-4FC1-B3A5-CFB9BD7A4C54}" srcOrd="7" destOrd="0" presId="urn:microsoft.com/office/officeart/2009/3/layout/HorizontalOrganizationChart"/>
    <dgm:cxn modelId="{72F8F0B0-CDED-4835-BA1F-16784D6CF02D}" type="presParOf" srcId="{F0B6FF27-5E9F-4FC1-B3A5-CFB9BD7A4C54}" destId="{EAD77125-A2A9-4011-81ED-68841386C8EE}" srcOrd="0" destOrd="0" presId="urn:microsoft.com/office/officeart/2009/3/layout/HorizontalOrganizationChart"/>
    <dgm:cxn modelId="{A04DA45A-FD0B-4F67-BC8C-72C0BC1165A5}" type="presParOf" srcId="{EAD77125-A2A9-4011-81ED-68841386C8EE}" destId="{FFBE6D55-EA30-4245-908C-273E35E8BE1B}" srcOrd="0" destOrd="0" presId="urn:microsoft.com/office/officeart/2009/3/layout/HorizontalOrganizationChart"/>
    <dgm:cxn modelId="{C1FF2408-AF41-4FFC-A13F-D110068746CD}" type="presParOf" srcId="{EAD77125-A2A9-4011-81ED-68841386C8EE}" destId="{794801DD-7CB0-420F-AA46-C23591F71F7B}" srcOrd="1" destOrd="0" presId="urn:microsoft.com/office/officeart/2009/3/layout/HorizontalOrganizationChart"/>
    <dgm:cxn modelId="{8013F1B9-671C-4EA3-827F-4F84781DD5E7}" type="presParOf" srcId="{F0B6FF27-5E9F-4FC1-B3A5-CFB9BD7A4C54}" destId="{CD42125B-3EDA-438D-BF8D-11938A1CFFFC}" srcOrd="1" destOrd="0" presId="urn:microsoft.com/office/officeart/2009/3/layout/HorizontalOrganizationChart"/>
    <dgm:cxn modelId="{C0C0FE8F-4BB6-45CB-BE1B-BE69CB5735A1}" type="presParOf" srcId="{F0B6FF27-5E9F-4FC1-B3A5-CFB9BD7A4C54}" destId="{9293F38A-36C9-495D-92E2-9F8EC6802E5E}" srcOrd="2" destOrd="0" presId="urn:microsoft.com/office/officeart/2009/3/layout/HorizontalOrganizationChart"/>
    <dgm:cxn modelId="{7960BD85-FF79-4DAA-BD3B-BD8EA04790EF}" type="presParOf" srcId="{B9930EE3-B461-4E66-965C-935EF8DEE15B}" destId="{305AD726-89A0-402D-90F0-7549581E16B5}" srcOrd="2" destOrd="0" presId="urn:microsoft.com/office/officeart/2009/3/layout/HorizontalOrganizationChart"/>
    <dgm:cxn modelId="{55369BC5-02AA-49B1-84B7-DFFD11B844D1}" type="presParOf" srcId="{A9E6B63E-AA52-40B9-8B4B-B59242D96DBE}" destId="{F9233B8D-E90F-4504-BB1C-EB315CEE4C08}" srcOrd="2" destOrd="0" presId="urn:microsoft.com/office/officeart/2009/3/layout/HorizontalOrganizationChart"/>
    <dgm:cxn modelId="{8F66ABAB-313D-4759-8F9B-BBF67819CF05}" type="presParOf" srcId="{A9E6B63E-AA52-40B9-8B4B-B59242D96DBE}" destId="{D9204B3F-E680-4AB5-8E63-E2A8EA55C24F}" srcOrd="3" destOrd="0" presId="urn:microsoft.com/office/officeart/2009/3/layout/HorizontalOrganizationChart"/>
    <dgm:cxn modelId="{D0E8A1DA-EF5B-41DF-AF02-7E417CF9741D}" type="presParOf" srcId="{D9204B3F-E680-4AB5-8E63-E2A8EA55C24F}" destId="{24D7E86C-A382-419A-BBF5-09680059FDA9}" srcOrd="0" destOrd="0" presId="urn:microsoft.com/office/officeart/2009/3/layout/HorizontalOrganizationChart"/>
    <dgm:cxn modelId="{66CE3F7C-5E98-489C-B778-B51BCEBD3536}" type="presParOf" srcId="{24D7E86C-A382-419A-BBF5-09680059FDA9}" destId="{6C983AE2-CA1F-4377-94F0-3E637FD46669}" srcOrd="0" destOrd="0" presId="urn:microsoft.com/office/officeart/2009/3/layout/HorizontalOrganizationChart"/>
    <dgm:cxn modelId="{70918DC3-DFDA-4527-93C4-B2BD291D134A}" type="presParOf" srcId="{24D7E86C-A382-419A-BBF5-09680059FDA9}" destId="{3F5D2362-EAA8-426E-9EAC-0213EFF67058}" srcOrd="1" destOrd="0" presId="urn:microsoft.com/office/officeart/2009/3/layout/HorizontalOrganizationChart"/>
    <dgm:cxn modelId="{BB5129A1-D2E8-4093-83CF-C257C0B75E17}" type="presParOf" srcId="{D9204B3F-E680-4AB5-8E63-E2A8EA55C24F}" destId="{4C60CA0B-C22A-464E-A250-A9D83D835A8F}" srcOrd="1" destOrd="0" presId="urn:microsoft.com/office/officeart/2009/3/layout/HorizontalOrganizationChart"/>
    <dgm:cxn modelId="{AE3C1F1C-1AC6-4E1B-B49A-9A6787549B51}" type="presParOf" srcId="{D9204B3F-E680-4AB5-8E63-E2A8EA55C24F}" destId="{FA9B626D-EF9A-43A8-BBB5-3E0438FAFCAA}" srcOrd="2" destOrd="0" presId="urn:microsoft.com/office/officeart/2009/3/layout/HorizontalOrganizationChart"/>
    <dgm:cxn modelId="{3EFD4402-4DF0-42FD-82A0-DB358CFE4507}" type="presParOf" srcId="{7D730359-729C-4CA7-AB06-976D9E10BCC1}" destId="{A13051E6-A9AC-4FA0-8DE4-46FC6C9D8919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9233B8D-E90F-4504-BB1C-EB315CEE4C08}">
      <dsp:nvSpPr>
        <dsp:cNvPr id="0" name=""/>
        <dsp:cNvSpPr/>
      </dsp:nvSpPr>
      <dsp:spPr>
        <a:xfrm>
          <a:off x="1292907" y="2548488"/>
          <a:ext cx="246668" cy="5001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7522" y="0"/>
              </a:lnTo>
              <a:lnTo>
                <a:pt x="117522" y="500148"/>
              </a:lnTo>
              <a:lnTo>
                <a:pt x="246668" y="50014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85677F-CFDE-41E7-A1CB-7EDDCAB4A187}">
      <dsp:nvSpPr>
        <dsp:cNvPr id="0" name=""/>
        <dsp:cNvSpPr/>
      </dsp:nvSpPr>
      <dsp:spPr>
        <a:xfrm>
          <a:off x="2842654" y="2270825"/>
          <a:ext cx="258291" cy="8925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9145" y="0"/>
              </a:lnTo>
              <a:lnTo>
                <a:pt x="129145" y="892563"/>
              </a:lnTo>
              <a:lnTo>
                <a:pt x="258291" y="89256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05C07D-1B92-4958-B710-B0239E80D80E}">
      <dsp:nvSpPr>
        <dsp:cNvPr id="0" name=""/>
        <dsp:cNvSpPr/>
      </dsp:nvSpPr>
      <dsp:spPr>
        <a:xfrm>
          <a:off x="2842654" y="2270825"/>
          <a:ext cx="258291" cy="5292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9145" y="0"/>
              </a:lnTo>
              <a:lnTo>
                <a:pt x="129145" y="529217"/>
              </a:lnTo>
              <a:lnTo>
                <a:pt x="258291" y="52921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0CA7D6-707B-48F7-AAD3-710AC898E6E6}">
      <dsp:nvSpPr>
        <dsp:cNvPr id="0" name=""/>
        <dsp:cNvSpPr/>
      </dsp:nvSpPr>
      <dsp:spPr>
        <a:xfrm>
          <a:off x="2842654" y="2270825"/>
          <a:ext cx="258291" cy="1658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9145" y="0"/>
              </a:lnTo>
              <a:lnTo>
                <a:pt x="129145" y="165871"/>
              </a:lnTo>
              <a:lnTo>
                <a:pt x="258291" y="165871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8C2D34-4DD8-4CB2-864E-B552A9AA3C80}">
      <dsp:nvSpPr>
        <dsp:cNvPr id="0" name=""/>
        <dsp:cNvSpPr/>
      </dsp:nvSpPr>
      <dsp:spPr>
        <a:xfrm>
          <a:off x="4392401" y="1725806"/>
          <a:ext cx="258291" cy="5895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9145" y="0"/>
              </a:lnTo>
              <a:lnTo>
                <a:pt x="129145" y="589558"/>
              </a:lnTo>
              <a:lnTo>
                <a:pt x="258291" y="58955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2A7AC9-B141-408D-AB93-B7B519E43401}">
      <dsp:nvSpPr>
        <dsp:cNvPr id="0" name=""/>
        <dsp:cNvSpPr/>
      </dsp:nvSpPr>
      <dsp:spPr>
        <a:xfrm>
          <a:off x="4392401" y="1196588"/>
          <a:ext cx="258291" cy="529217"/>
        </a:xfrm>
        <a:custGeom>
          <a:avLst/>
          <a:gdLst/>
          <a:ahLst/>
          <a:cxnLst/>
          <a:rect l="0" t="0" r="0" b="0"/>
          <a:pathLst>
            <a:path>
              <a:moveTo>
                <a:pt x="0" y="529217"/>
              </a:moveTo>
              <a:lnTo>
                <a:pt x="129145" y="529217"/>
              </a:lnTo>
              <a:lnTo>
                <a:pt x="129145" y="0"/>
              </a:lnTo>
              <a:lnTo>
                <a:pt x="258291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A30932-517B-42DF-852A-E285E6F93944}">
      <dsp:nvSpPr>
        <dsp:cNvPr id="0" name=""/>
        <dsp:cNvSpPr/>
      </dsp:nvSpPr>
      <dsp:spPr>
        <a:xfrm>
          <a:off x="2842654" y="1725806"/>
          <a:ext cx="258291" cy="545019"/>
        </a:xfrm>
        <a:custGeom>
          <a:avLst/>
          <a:gdLst/>
          <a:ahLst/>
          <a:cxnLst/>
          <a:rect l="0" t="0" r="0" b="0"/>
          <a:pathLst>
            <a:path>
              <a:moveTo>
                <a:pt x="0" y="545019"/>
              </a:moveTo>
              <a:lnTo>
                <a:pt x="129145" y="545019"/>
              </a:lnTo>
              <a:lnTo>
                <a:pt x="129145" y="0"/>
              </a:lnTo>
              <a:lnTo>
                <a:pt x="258291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9049ED-464F-4529-AE15-DAD68CF93B1C}">
      <dsp:nvSpPr>
        <dsp:cNvPr id="0" name=""/>
        <dsp:cNvSpPr/>
      </dsp:nvSpPr>
      <dsp:spPr>
        <a:xfrm>
          <a:off x="1292907" y="2270825"/>
          <a:ext cx="258291" cy="277663"/>
        </a:xfrm>
        <a:custGeom>
          <a:avLst/>
          <a:gdLst/>
          <a:ahLst/>
          <a:cxnLst/>
          <a:rect l="0" t="0" r="0" b="0"/>
          <a:pathLst>
            <a:path>
              <a:moveTo>
                <a:pt x="0" y="277663"/>
              </a:moveTo>
              <a:lnTo>
                <a:pt x="129145" y="277663"/>
              </a:lnTo>
              <a:lnTo>
                <a:pt x="129145" y="0"/>
              </a:lnTo>
              <a:lnTo>
                <a:pt x="258291" y="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4D5866-5641-4A33-A9E5-F6F32A378F97}">
      <dsp:nvSpPr>
        <dsp:cNvPr id="0" name=""/>
        <dsp:cNvSpPr/>
      </dsp:nvSpPr>
      <dsp:spPr>
        <a:xfrm>
          <a:off x="1451" y="2099987"/>
          <a:ext cx="1291456" cy="897003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Arume</a:t>
          </a:r>
          <a:endParaRPr lang="en-US" sz="700" b="1" kern="1200" dirty="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 dirty="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Main controller and public interface for all </a:t>
          </a:r>
          <a:r>
            <a:rPr lang="en-US" sz="700" kern="1200" dirty="0" err="1"/>
            <a:t>arume</a:t>
          </a:r>
          <a:r>
            <a:rPr lang="en-US" sz="700" kern="1200" dirty="0"/>
            <a:t> functions. Can be used in combination with UI</a:t>
          </a:r>
        </a:p>
      </dsp:txBody>
      <dsp:txXfrm>
        <a:off x="45239" y="2143775"/>
        <a:ext cx="1203880" cy="809427"/>
      </dsp:txXfrm>
    </dsp:sp>
    <dsp:sp modelId="{34D99328-D758-41ED-88E4-BD95C1CE5B5F}">
      <dsp:nvSpPr>
        <dsp:cNvPr id="0" name=""/>
        <dsp:cNvSpPr/>
      </dsp:nvSpPr>
      <dsp:spPr>
        <a:xfrm>
          <a:off x="1551198" y="1822324"/>
          <a:ext cx="1291456" cy="897003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CurrentProject</a:t>
          </a:r>
          <a:endParaRPr lang="en-US" sz="700" b="1" kern="1200" dirty="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ArumeCore.Project</a:t>
          </a:r>
          <a:endParaRPr lang="en-US" sz="700" b="1" kern="1200" dirty="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 dirty="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A project is a collection of sessions plus some additional information and configurations</a:t>
          </a:r>
        </a:p>
      </dsp:txBody>
      <dsp:txXfrm>
        <a:off x="1594986" y="1866112"/>
        <a:ext cx="1203880" cy="809427"/>
      </dsp:txXfrm>
    </dsp:sp>
    <dsp:sp modelId="{A0025A9E-891F-40A6-A1CC-FF83459B813A}">
      <dsp:nvSpPr>
        <dsp:cNvPr id="0" name=""/>
        <dsp:cNvSpPr/>
      </dsp:nvSpPr>
      <dsp:spPr>
        <a:xfrm>
          <a:off x="3100945" y="1277304"/>
          <a:ext cx="1291456" cy="897003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/>
            <a:t>sessions[1]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ArumeCore.Session</a:t>
          </a:r>
          <a:endParaRPr lang="en-US" sz="700" b="1" kern="1200" dirty="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 dirty="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A session encapsulates the running of a experiment on a given subject. Contains all the data recorded.</a:t>
          </a:r>
        </a:p>
      </dsp:txBody>
      <dsp:txXfrm>
        <a:off x="3144733" y="1321092"/>
        <a:ext cx="1203880" cy="809427"/>
      </dsp:txXfrm>
    </dsp:sp>
    <dsp:sp modelId="{D1689E48-3871-4C90-B266-086DB3427C23}">
      <dsp:nvSpPr>
        <dsp:cNvPr id="0" name=""/>
        <dsp:cNvSpPr/>
      </dsp:nvSpPr>
      <dsp:spPr>
        <a:xfrm>
          <a:off x="4650692" y="687746"/>
          <a:ext cx="1291456" cy="1017684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experimentDesign</a:t>
          </a:r>
          <a:endParaRPr lang="en-US" sz="700" b="1" kern="1200" dirty="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ArumeCore.ExperimentDesign</a:t>
          </a:r>
          <a:endParaRPr lang="en-US" sz="700" b="1" kern="1200" dirty="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 dirty="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Logic the experiment associated with the session. Code to run the experiment (trials). And to analyze the data for that particular experiment type.</a:t>
          </a:r>
        </a:p>
      </dsp:txBody>
      <dsp:txXfrm>
        <a:off x="4700371" y="737425"/>
        <a:ext cx="1192098" cy="918326"/>
      </dsp:txXfrm>
    </dsp:sp>
    <dsp:sp modelId="{A2E229B5-4D27-418C-8826-1E752D1FAB76}">
      <dsp:nvSpPr>
        <dsp:cNvPr id="0" name=""/>
        <dsp:cNvSpPr/>
      </dsp:nvSpPr>
      <dsp:spPr>
        <a:xfrm>
          <a:off x="4650692" y="1866863"/>
          <a:ext cx="1291456" cy="897003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currentRun</a:t>
          </a:r>
          <a:endParaRPr lang="en-US" sz="700" b="1" kern="1200" dirty="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ArumeCore.ExperimentDesign</a:t>
          </a:r>
          <a:endParaRPr lang="en-US" sz="700" b="1" kern="1200" dirty="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 dirty="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Data collected during an experiment run. Used to manage the running of a experiment but not for analysis.</a:t>
          </a:r>
        </a:p>
      </dsp:txBody>
      <dsp:txXfrm>
        <a:off x="4694480" y="1910651"/>
        <a:ext cx="1203880" cy="809427"/>
      </dsp:txXfrm>
    </dsp:sp>
    <dsp:sp modelId="{805298AE-D0DB-4835-993B-D5301CDB3097}">
      <dsp:nvSpPr>
        <dsp:cNvPr id="0" name=""/>
        <dsp:cNvSpPr/>
      </dsp:nvSpPr>
      <dsp:spPr>
        <a:xfrm>
          <a:off x="3100945" y="2335740"/>
          <a:ext cx="1291456" cy="201914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sessions[2]</a:t>
          </a:r>
        </a:p>
      </dsp:txBody>
      <dsp:txXfrm>
        <a:off x="3110802" y="2345597"/>
        <a:ext cx="1271742" cy="182200"/>
      </dsp:txXfrm>
    </dsp:sp>
    <dsp:sp modelId="{6931ECA9-9C88-4657-B0A7-A59CE0DA845C}">
      <dsp:nvSpPr>
        <dsp:cNvPr id="0" name=""/>
        <dsp:cNvSpPr/>
      </dsp:nvSpPr>
      <dsp:spPr>
        <a:xfrm>
          <a:off x="3100945" y="2699086"/>
          <a:ext cx="1291456" cy="201914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…</a:t>
          </a:r>
        </a:p>
      </dsp:txBody>
      <dsp:txXfrm>
        <a:off x="3110802" y="2708943"/>
        <a:ext cx="1271742" cy="182200"/>
      </dsp:txXfrm>
    </dsp:sp>
    <dsp:sp modelId="{FFBE6D55-EA30-4245-908C-273E35E8BE1B}">
      <dsp:nvSpPr>
        <dsp:cNvPr id="0" name=""/>
        <dsp:cNvSpPr/>
      </dsp:nvSpPr>
      <dsp:spPr>
        <a:xfrm>
          <a:off x="3100945" y="3062432"/>
          <a:ext cx="1291456" cy="201914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sessions[n]</a:t>
          </a:r>
        </a:p>
      </dsp:txBody>
      <dsp:txXfrm>
        <a:off x="3110802" y="3072289"/>
        <a:ext cx="1271742" cy="182200"/>
      </dsp:txXfrm>
    </dsp:sp>
    <dsp:sp modelId="{6C983AE2-CA1F-4377-94F0-3E637FD46669}">
      <dsp:nvSpPr>
        <dsp:cNvPr id="0" name=""/>
        <dsp:cNvSpPr/>
      </dsp:nvSpPr>
      <dsp:spPr>
        <a:xfrm>
          <a:off x="1539575" y="2851689"/>
          <a:ext cx="1291456" cy="393894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gui</a:t>
          </a:r>
          <a:endParaRPr lang="en-US" sz="700" b="1" kern="1200" dirty="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ArumeCore.ArumeGui</a:t>
          </a:r>
          <a:endParaRPr lang="en-US" sz="700" b="1" kern="1200" dirty="0"/>
        </a:p>
      </dsp:txBody>
      <dsp:txXfrm>
        <a:off x="1558803" y="2870917"/>
        <a:ext cx="1253000" cy="3554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52</TotalTime>
  <Pages>4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Jorge Otero-Millan</dc:creator>
  <cp:keywords/>
  <cp:lastModifiedBy>Jorge Otero Millán</cp:lastModifiedBy>
  <cp:revision>13</cp:revision>
  <dcterms:created xsi:type="dcterms:W3CDTF">2015-03-04T16:35:00Z</dcterms:created>
  <dcterms:modified xsi:type="dcterms:W3CDTF">2018-10-17T20:11:00Z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