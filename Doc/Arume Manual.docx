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BE2" w:rsidRDefault="00BD1BE2">
      <w:proofErr w:type="spellStart"/>
      <w:r>
        <w:t>Arume</w:t>
      </w:r>
      <w:proofErr w:type="spellEnd"/>
      <w:r>
        <w:t xml:space="preserve"> Manual</w:t>
      </w:r>
    </w:p>
    <w:p w:rsidR="00BD1BE2" w:rsidRDefault="00BD1BE2">
      <w:proofErr w:type="spellStart"/>
      <w:r>
        <w:t>Arume</w:t>
      </w:r>
      <w:proofErr w:type="spellEnd"/>
      <w:r>
        <w:t xml:space="preserve"> is a software tool designed to run experiments, collect data and analyze the data. </w:t>
      </w:r>
      <w:bookmarkStart w:id="0" w:name="_GoBack"/>
      <w:bookmarkEnd w:id="0"/>
    </w:p>
    <w:sectPr w:rsidR="00BD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E2"/>
    <w:rsid w:val="00B75386"/>
    <w:rsid w:val="00B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09D16-2C02-484B-8EF4-66DA18A1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>BNI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Otero Millán</dc:creator>
  <cp:keywords/>
  <dc:description/>
  <cp:lastModifiedBy>Jorge Otero Millán</cp:lastModifiedBy>
  <cp:revision>1</cp:revision>
  <dcterms:created xsi:type="dcterms:W3CDTF">2014-03-18T21:18:00Z</dcterms:created>
  <dcterms:modified xsi:type="dcterms:W3CDTF">2014-03-18T21:19:00Z</dcterms:modified>
</cp:coreProperties>
</file>